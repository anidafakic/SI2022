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7D769" w14:textId="0A7AA36B" w:rsidR="003372D3" w:rsidRPr="003372D3" w:rsidRDefault="00486ED0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Budi od hajra</w:t>
      </w:r>
    </w:p>
    <w:p w14:paraId="45FFBF4B" w14:textId="5835DC63" w:rsidR="003372D3" w:rsidRPr="003372D3" w:rsidRDefault="002C6398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Veb aplikaci</w:t>
      </w:r>
      <w:r w:rsidR="00AC3C65">
        <w:rPr>
          <w:lang w:val="sr-Latn-CS"/>
        </w:rPr>
        <w:t xml:space="preserve">ja za humanitarnu organizaciju </w:t>
      </w:r>
    </w:p>
    <w:p w14:paraId="7F5A8C84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4FCD8FD9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1C146741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55C9DFE9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C9FC96F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8FF6E5B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D09C75F" w14:textId="77777777">
        <w:tc>
          <w:tcPr>
            <w:tcW w:w="2304" w:type="dxa"/>
          </w:tcPr>
          <w:p w14:paraId="5A397A6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A19264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1DEEE8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0717E5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CA1DE86" w14:textId="77777777">
        <w:tc>
          <w:tcPr>
            <w:tcW w:w="2304" w:type="dxa"/>
          </w:tcPr>
          <w:p w14:paraId="5B325E94" w14:textId="352C6716" w:rsidR="003372D3" w:rsidRPr="003372D3" w:rsidRDefault="00D6429C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</w:t>
            </w:r>
            <w:r w:rsidR="00595885">
              <w:rPr>
                <w:lang w:val="sr-Latn-CS"/>
              </w:rPr>
              <w:t>11.2021.</w:t>
            </w:r>
          </w:p>
        </w:tc>
        <w:tc>
          <w:tcPr>
            <w:tcW w:w="1152" w:type="dxa"/>
          </w:tcPr>
          <w:p w14:paraId="36633027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63B2096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755DDADA" w14:textId="0FC615E4" w:rsidR="003372D3" w:rsidRPr="003372D3" w:rsidRDefault="0059588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Anida Fakić </w:t>
            </w:r>
          </w:p>
        </w:tc>
      </w:tr>
      <w:tr w:rsidR="003372D3" w:rsidRPr="003372D3" w14:paraId="3A606EC5" w14:textId="77777777">
        <w:tc>
          <w:tcPr>
            <w:tcW w:w="2304" w:type="dxa"/>
          </w:tcPr>
          <w:p w14:paraId="58E281E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A41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B65C5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A5357E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278BBB7" w14:textId="77777777">
        <w:tc>
          <w:tcPr>
            <w:tcW w:w="2304" w:type="dxa"/>
          </w:tcPr>
          <w:p w14:paraId="20864F5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B9E72E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8ABE26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518C6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5B5815F3" w14:textId="77777777">
        <w:tc>
          <w:tcPr>
            <w:tcW w:w="2304" w:type="dxa"/>
          </w:tcPr>
          <w:p w14:paraId="2CC63AD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CD12E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55A902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E59853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D4EE0FE" w14:textId="77777777" w:rsidR="00206E1F" w:rsidRPr="003372D3" w:rsidRDefault="00206E1F">
      <w:pPr>
        <w:rPr>
          <w:lang w:val="sr-Latn-CS"/>
        </w:rPr>
      </w:pPr>
    </w:p>
    <w:p w14:paraId="361A68AF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E2ED772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560BEA08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E28E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3B9E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D07FAE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F144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788D2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CBE9F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B3F3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4C0F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3BFFC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D1322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7E552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961947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549DA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30AFA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CFD5B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478A8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993E5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F99AB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B276F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8BAD6F" w14:textId="35EEDDC8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 xml:space="preserve">Unos, prikaz i ažuriranje </w:t>
      </w:r>
      <w:r w:rsidR="004D5DE5">
        <w:rPr>
          <w:noProof/>
          <w:lang w:val="sr-Latn-CS"/>
        </w:rPr>
        <w:t>osnovnih podataka o humanitarnoj organizaciji</w:t>
      </w:r>
      <w:r w:rsidRPr="004D5DE5">
        <w:rPr>
          <w:noProof/>
          <w:lang w:val="sr-Latn-CS"/>
        </w:rPr>
        <w:tab/>
      </w:r>
      <w:r>
        <w:rPr>
          <w:noProof/>
        </w:rPr>
        <w:fldChar w:fldCharType="begin"/>
      </w:r>
      <w:r w:rsidRPr="004D5DE5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4D5DE5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4D5DE5">
        <w:rPr>
          <w:noProof/>
          <w:lang w:val="sr-Latn-CS"/>
        </w:rPr>
        <w:instrText>161771512 \</w:instrText>
      </w:r>
      <w:r>
        <w:rPr>
          <w:noProof/>
        </w:rPr>
        <w:instrText>h</w:instrText>
      </w:r>
      <w:r w:rsidRPr="004D5DE5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D5DE5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D898040" w14:textId="41A9B2B8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4D5DE5">
        <w:rPr>
          <w:noProof/>
          <w:lang w:val="sr-Latn-CS"/>
        </w:rPr>
        <w:t>Dodavanje obaveštenja i citata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F09D3B8" w14:textId="4CBB19BB" w:rsidR="00AD17B6" w:rsidRDefault="00AD17B6" w:rsidP="004D5DE5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4D5DE5">
        <w:rPr>
          <w:noProof/>
          <w:lang w:val="sr-Latn-CS"/>
        </w:rPr>
        <w:t>Dodavanje komentara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 w:rsidRPr="004D5DE5">
        <w:rPr>
          <w:noProof/>
          <w:lang w:val="de-DE"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 w:rsidRPr="004D5DE5">
        <w:rPr>
          <w:noProof/>
          <w:lang w:val="de-DE"/>
        </w:rPr>
        <w:instrText>Toc</w:instrText>
      </w:r>
      <w:r w:rsidRPr="00EA69DA">
        <w:rPr>
          <w:noProof/>
          <w:lang w:val="sr-Latn-CS"/>
        </w:rPr>
        <w:instrText>161771514 \</w:instrText>
      </w:r>
      <w:r w:rsidRPr="004D5DE5">
        <w:rPr>
          <w:noProof/>
          <w:lang w:val="de-DE"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4492EB6D" w14:textId="77777777" w:rsidR="004D5DE5" w:rsidRDefault="00AD17B6" w:rsidP="004D5DE5">
      <w:pPr>
        <w:pStyle w:val="TOC2"/>
        <w:tabs>
          <w:tab w:val="left" w:pos="1000"/>
        </w:tabs>
        <w:rPr>
          <w:noProof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4D5DE5">
        <w:rPr>
          <w:noProof/>
          <w:lang w:val="sr-Latn-CS"/>
        </w:rPr>
        <w:t>Uplaćivanje donacije</w:t>
      </w:r>
    </w:p>
    <w:p w14:paraId="070C03BA" w14:textId="2FFB60D7" w:rsidR="00AD17B6" w:rsidRDefault="004D5DE5" w:rsidP="004D5DE5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7.6      Prijavljivanje za volontiranje</w:t>
      </w:r>
    </w:p>
    <w:p w14:paraId="72F7ADCA" w14:textId="0D0C33BD" w:rsidR="00AD17B6" w:rsidRDefault="004D5DE5" w:rsidP="004D5DE5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7.7</w:t>
      </w:r>
      <w:r w:rsidR="00AD17B6"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Direktan poziv ili poruka</w:t>
      </w:r>
      <w:r w:rsidR="00AD17B6" w:rsidRPr="004D5DE5">
        <w:rPr>
          <w:noProof/>
          <w:lang w:val="sr-Latn-CS"/>
        </w:rPr>
        <w:tab/>
      </w:r>
      <w:r w:rsidR="00AD17B6">
        <w:rPr>
          <w:noProof/>
        </w:rPr>
        <w:fldChar w:fldCharType="begin"/>
      </w:r>
      <w:r w:rsidR="00AD17B6" w:rsidRPr="004D5DE5">
        <w:rPr>
          <w:noProof/>
          <w:lang w:val="sr-Latn-CS"/>
        </w:rPr>
        <w:instrText xml:space="preserve"> </w:instrText>
      </w:r>
      <w:r w:rsidR="00AD17B6" w:rsidRPr="00EA69DA">
        <w:rPr>
          <w:noProof/>
          <w:lang w:val="de-DE"/>
        </w:rPr>
        <w:instrText>PAGEREF</w:instrText>
      </w:r>
      <w:r w:rsidR="00AD17B6" w:rsidRPr="004D5DE5">
        <w:rPr>
          <w:noProof/>
          <w:lang w:val="sr-Latn-CS"/>
        </w:rPr>
        <w:instrText xml:space="preserve"> _</w:instrText>
      </w:r>
      <w:r w:rsidR="00AD17B6" w:rsidRPr="00EA69DA">
        <w:rPr>
          <w:noProof/>
          <w:lang w:val="de-DE"/>
        </w:rPr>
        <w:instrText>Toc</w:instrText>
      </w:r>
      <w:r w:rsidR="00AD17B6" w:rsidRPr="004D5DE5">
        <w:rPr>
          <w:noProof/>
          <w:lang w:val="sr-Latn-CS"/>
        </w:rPr>
        <w:instrText>161771516 \</w:instrText>
      </w:r>
      <w:r w:rsidR="00AD17B6" w:rsidRPr="00EA69DA">
        <w:rPr>
          <w:noProof/>
          <w:lang w:val="de-DE"/>
        </w:rPr>
        <w:instrText>h</w:instrText>
      </w:r>
      <w:r w:rsidR="00AD17B6" w:rsidRPr="004D5DE5">
        <w:rPr>
          <w:noProof/>
          <w:lang w:val="sr-Latn-CS"/>
        </w:rPr>
        <w:instrText xml:space="preserve">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 w:rsidRPr="004D5DE5">
        <w:rPr>
          <w:noProof/>
          <w:lang w:val="sr-Latn-CS"/>
        </w:rPr>
        <w:t>10</w:t>
      </w:r>
      <w:r w:rsidR="00AD17B6">
        <w:rPr>
          <w:noProof/>
        </w:rPr>
        <w:fldChar w:fldCharType="end"/>
      </w:r>
    </w:p>
    <w:p w14:paraId="22D31991" w14:textId="0F5FC49D" w:rsidR="00AD17B6" w:rsidRDefault="004D5DE5" w:rsidP="004D5DE5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7.8</w:t>
      </w:r>
      <w:r w:rsidR="00AD17B6"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Pretraga akcija</w:t>
      </w:r>
      <w:r w:rsidR="00AD17B6" w:rsidRPr="00EA69DA">
        <w:rPr>
          <w:noProof/>
          <w:lang w:val="sr-Latn-CS"/>
        </w:rPr>
        <w:tab/>
      </w:r>
      <w:r w:rsidR="00AD17B6">
        <w:rPr>
          <w:noProof/>
        </w:rPr>
        <w:fldChar w:fldCharType="begin"/>
      </w:r>
      <w:r w:rsidR="00AD17B6" w:rsidRPr="00EA69DA">
        <w:rPr>
          <w:noProof/>
          <w:lang w:val="sr-Latn-CS"/>
        </w:rPr>
        <w:instrText xml:space="preserve"> </w:instrText>
      </w:r>
      <w:r w:rsidR="00AD17B6" w:rsidRPr="004D5DE5">
        <w:rPr>
          <w:noProof/>
          <w:lang w:val="de-DE"/>
        </w:rPr>
        <w:instrText>PAGEREF</w:instrText>
      </w:r>
      <w:r w:rsidR="00AD17B6" w:rsidRPr="00EA69DA">
        <w:rPr>
          <w:noProof/>
          <w:lang w:val="sr-Latn-CS"/>
        </w:rPr>
        <w:instrText xml:space="preserve"> _</w:instrText>
      </w:r>
      <w:r w:rsidR="00AD17B6" w:rsidRPr="004D5DE5">
        <w:rPr>
          <w:noProof/>
          <w:lang w:val="de-DE"/>
        </w:rPr>
        <w:instrText>Toc</w:instrText>
      </w:r>
      <w:r w:rsidR="00AD17B6" w:rsidRPr="00EA69DA">
        <w:rPr>
          <w:noProof/>
          <w:lang w:val="sr-Latn-CS"/>
        </w:rPr>
        <w:instrText>161771517 \</w:instrText>
      </w:r>
      <w:r w:rsidR="00AD17B6" w:rsidRPr="004D5DE5">
        <w:rPr>
          <w:noProof/>
          <w:lang w:val="de-DE"/>
        </w:rPr>
        <w:instrText>h</w:instrText>
      </w:r>
      <w:r w:rsidR="00AD17B6" w:rsidRPr="00EA69DA">
        <w:rPr>
          <w:noProof/>
          <w:lang w:val="sr-Latn-CS"/>
        </w:rPr>
        <w:instrText xml:space="preserve">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 w:rsidRPr="00EA69DA">
        <w:rPr>
          <w:noProof/>
          <w:lang w:val="sr-Latn-CS"/>
        </w:rPr>
        <w:t>10</w:t>
      </w:r>
      <w:r w:rsidR="00AD17B6">
        <w:rPr>
          <w:noProof/>
        </w:rPr>
        <w:fldChar w:fldCharType="end"/>
      </w:r>
    </w:p>
    <w:p w14:paraId="17889AD5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 w:rsidRPr="004D5DE5">
        <w:rPr>
          <w:noProof/>
          <w:lang w:val="de-DE"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 w:rsidRPr="004D5DE5">
        <w:rPr>
          <w:noProof/>
          <w:lang w:val="de-DE"/>
        </w:rPr>
        <w:instrText>Toc</w:instrText>
      </w:r>
      <w:r w:rsidRPr="00EA69DA">
        <w:rPr>
          <w:noProof/>
          <w:lang w:val="sr-Latn-CS"/>
        </w:rPr>
        <w:instrText>161771518 \</w:instrText>
      </w:r>
      <w:r w:rsidRPr="004D5DE5">
        <w:rPr>
          <w:noProof/>
          <w:lang w:val="de-DE"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6EA897F8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4DB06F2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1A64382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278CB0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F11047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0AE40812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91643AC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62F12FA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26F7AD1B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06B8A5B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74B9830A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0BE50D9F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D485152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0A649859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03554FD" w14:textId="1B015B80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definisa</w:t>
      </w:r>
      <w:r w:rsidR="00EA69DA">
        <w:rPr>
          <w:lang w:val="sr-Latn-CS"/>
        </w:rPr>
        <w:t xml:space="preserve">nje zahteva visokog nivoa </w:t>
      </w:r>
      <w:r w:rsidR="00664CF4">
        <w:rPr>
          <w:lang w:val="sr-Latn-CS"/>
        </w:rPr>
        <w:t xml:space="preserve">“Budi od hajra” </w:t>
      </w:r>
      <w:r w:rsidR="00E91312">
        <w:rPr>
          <w:lang w:val="sr-Latn-CS"/>
        </w:rPr>
        <w:t xml:space="preserve"> veb </w:t>
      </w:r>
      <w:r w:rsidR="00EA69DA">
        <w:rPr>
          <w:lang w:val="sr-Latn-CS"/>
        </w:rPr>
        <w:t>aplikacije</w:t>
      </w:r>
      <w:r>
        <w:rPr>
          <w:lang w:val="sr-Latn-CS"/>
        </w:rPr>
        <w:t xml:space="preserve"> portala u pogledu potreba krajnjih korisnika.</w:t>
      </w:r>
      <w:r w:rsidR="00206E1F" w:rsidRPr="003372D3">
        <w:rPr>
          <w:lang w:val="sr-Latn-CS"/>
        </w:rPr>
        <w:t xml:space="preserve">  </w:t>
      </w:r>
    </w:p>
    <w:p w14:paraId="290A52C4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C15EF6A" w14:textId="26C56CEA" w:rsidR="00DE518F" w:rsidRDefault="00EA69DA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841F61">
        <w:rPr>
          <w:lang w:val="sr-Latn-CS"/>
        </w:rPr>
        <w:t>“Budi od hajra”</w:t>
      </w:r>
      <w:r w:rsidR="00B849B5">
        <w:rPr>
          <w:lang w:val="sr-Latn-CS"/>
        </w:rPr>
        <w:t xml:space="preserve"> </w:t>
      </w:r>
      <w:r w:rsidR="00E91312">
        <w:rPr>
          <w:lang w:val="sr-Latn-CS"/>
        </w:rPr>
        <w:t xml:space="preserve">veb </w:t>
      </w:r>
      <w:r>
        <w:rPr>
          <w:lang w:val="sr-Latn-CS"/>
        </w:rPr>
        <w:t>aplikaciju</w:t>
      </w:r>
      <w:r w:rsidR="00B849B5">
        <w:rPr>
          <w:lang w:val="sr-Latn-CS"/>
        </w:rPr>
        <w:t xml:space="preserve"> koj</w:t>
      </w:r>
      <w:r w:rsidR="00841F61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841F61">
        <w:rPr>
          <w:lang w:val="sr-Latn-CS"/>
        </w:rPr>
        <w:t>a</w:t>
      </w:r>
      <w:r>
        <w:rPr>
          <w:lang w:val="sr-Latn-CS"/>
        </w:rPr>
        <w:t xml:space="preserve"> od strane BHTeam-a. </w:t>
      </w:r>
      <w:r w:rsidR="00664CF4">
        <w:rPr>
          <w:lang w:val="sr-Latn-CS"/>
        </w:rPr>
        <w:t xml:space="preserve">“Budi od hajra” </w:t>
      </w:r>
      <w:r w:rsidR="00B849B5">
        <w:rPr>
          <w:lang w:val="sr-Latn-CS"/>
        </w:rPr>
        <w:t>p</w:t>
      </w:r>
      <w:r>
        <w:rPr>
          <w:lang w:val="sr-Latn-CS"/>
        </w:rPr>
        <w:t>redstavlja naziv za veb</w:t>
      </w:r>
      <w:r w:rsidR="00E91312">
        <w:rPr>
          <w:lang w:val="sr-Latn-CS"/>
        </w:rPr>
        <w:t xml:space="preserve"> </w:t>
      </w:r>
      <w:r>
        <w:rPr>
          <w:lang w:val="sr-Latn-CS"/>
        </w:rPr>
        <w:t>aplikaciju za humanitarnu organizaciju</w:t>
      </w:r>
      <w:r w:rsidR="00DE518F">
        <w:rPr>
          <w:lang w:val="sr-Latn-CS"/>
        </w:rPr>
        <w:t xml:space="preserve">. Namena sistema </w:t>
      </w:r>
      <w:r w:rsidR="00B849B5">
        <w:rPr>
          <w:lang w:val="sr-Latn-CS"/>
        </w:rPr>
        <w:t xml:space="preserve">je efikasno prezentovanje, kreiranje i održavanje sadržaja vezanih za rad </w:t>
      </w:r>
      <w:r w:rsidR="00DE518F">
        <w:rPr>
          <w:lang w:val="sr-Latn-CS"/>
        </w:rPr>
        <w:t xml:space="preserve">jedne </w:t>
      </w:r>
      <w:r>
        <w:rPr>
          <w:lang w:val="sr-Latn-CS"/>
        </w:rPr>
        <w:t>humanitarne organizacije</w:t>
      </w:r>
      <w:r w:rsidR="00DE518F">
        <w:rPr>
          <w:lang w:val="sr-Latn-CS"/>
        </w:rPr>
        <w:t>.</w:t>
      </w:r>
    </w:p>
    <w:p w14:paraId="408E708D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3380B028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AF2CDB0" w14:textId="71DDC224" w:rsidR="00DE518F" w:rsidRDefault="00664CF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EA69DA">
        <w:rPr>
          <w:lang w:val="sr-Latn-CS"/>
        </w:rPr>
        <w:t>BH-Budi_od_hajra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EA69DA">
        <w:rPr>
          <w:lang w:val="sr-Latn-CS"/>
        </w:rPr>
        <w:t>, 2021</w:t>
      </w:r>
      <w:r w:rsidR="00DE518F" w:rsidRPr="006F61C6">
        <w:rPr>
          <w:lang w:val="sr-Latn-CS"/>
        </w:rPr>
        <w:t xml:space="preserve">, </w:t>
      </w:r>
      <w:r w:rsidR="00EA69DA">
        <w:rPr>
          <w:lang w:val="sr-Latn-CS"/>
        </w:rPr>
        <w:t>BH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14:paraId="7FC9CCFF" w14:textId="21E71926" w:rsidR="00DE518F" w:rsidRPr="006F61C6" w:rsidRDefault="00664CF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</w:t>
      </w:r>
      <w:r w:rsidR="00EA69DA">
        <w:rPr>
          <w:lang w:val="sr-Latn-CS"/>
        </w:rPr>
        <w:t>sti na projektu, V1.0, 2021, BH</w:t>
      </w:r>
      <w:r w:rsidR="00DE518F">
        <w:rPr>
          <w:lang w:val="sr-Latn-CS"/>
        </w:rPr>
        <w:t>Team.</w:t>
      </w:r>
    </w:p>
    <w:p w14:paraId="7BCA60C6" w14:textId="12EA7CF2" w:rsidR="00DE518F" w:rsidRDefault="00664CF4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>
        <w:rPr>
          <w:lang w:val="sr-Latn-CS"/>
        </w:rPr>
        <w:t xml:space="preserve"> – Plan reali</w:t>
      </w:r>
      <w:r w:rsidR="00EA69DA">
        <w:rPr>
          <w:lang w:val="sr-Latn-CS"/>
        </w:rPr>
        <w:t>zacije projekta, V1.0, 2021, BH</w:t>
      </w:r>
      <w:r w:rsidR="00DE518F">
        <w:rPr>
          <w:lang w:val="sr-Latn-CS"/>
        </w:rPr>
        <w:t>Team.</w:t>
      </w:r>
    </w:p>
    <w:p w14:paraId="1DEF7BCD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076D224C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00C96148" w14:textId="3E6A4BA7" w:rsidR="00E061BD" w:rsidRDefault="00664CF4" w:rsidP="00B27EE4">
      <w:pPr>
        <w:ind w:left="720"/>
        <w:rPr>
          <w:lang w:val="sr-Latn-BA"/>
        </w:rPr>
      </w:pPr>
      <w:r>
        <w:rPr>
          <w:lang w:val="sr-Latn-CS"/>
        </w:rPr>
        <w:t xml:space="preserve">“Budi od hajra” </w:t>
      </w:r>
      <w:r w:rsidR="00E91312">
        <w:rPr>
          <w:lang w:val="sr-Latn-CS"/>
        </w:rPr>
        <w:t xml:space="preserve"> sistem predstavlja veb </w:t>
      </w:r>
      <w:r w:rsidR="00F82DCB">
        <w:rPr>
          <w:lang w:val="sr-Latn-CS"/>
        </w:rPr>
        <w:t>aplikaciju</w:t>
      </w:r>
      <w:r w:rsidR="00E061BD">
        <w:rPr>
          <w:lang w:val="sr-Latn-CS"/>
        </w:rPr>
        <w:t xml:space="preserve"> čija je namena prezentovanje, kreiranje i održavanje </w:t>
      </w:r>
      <w:r w:rsidR="00F82DCB">
        <w:rPr>
          <w:lang w:val="sr-Latn-CS"/>
        </w:rPr>
        <w:t>sadržaja vezanih za rad jedne humanitarne organizacije</w:t>
      </w:r>
      <w:r w:rsidR="00E061BD">
        <w:rPr>
          <w:lang w:val="sr-Latn-CS"/>
        </w:rPr>
        <w:t>.</w:t>
      </w:r>
      <w:r w:rsidR="00092496">
        <w:rPr>
          <w:lang w:val="sr-Latn-CS"/>
        </w:rPr>
        <w:t xml:space="preserve"> </w:t>
      </w:r>
      <w:r w:rsidR="00092496">
        <w:rPr>
          <w:lang w:val="sr-Latn-BA"/>
        </w:rPr>
        <w:t xml:space="preserve">Karakteristični sadržaji kojima se humanitarna organizacija prezentuje su osnovni podaci o organizaciji, akcijama koje se pokreću, osnovni podaci o volonterima. Pruža mogućnost dodavanja komentara od strane korisnika, prijavljivanje za volontiranje, slanje poruka organizaciji. </w:t>
      </w:r>
      <w:r w:rsidR="00B27EE4">
        <w:rPr>
          <w:lang w:val="sr-Latn-BA"/>
        </w:rPr>
        <w:t xml:space="preserve">Pruža mogućnost uplaćivanja </w:t>
      </w:r>
      <w:r w:rsidR="00DA7DB0">
        <w:rPr>
          <w:lang w:val="sr-Latn-BA"/>
        </w:rPr>
        <w:t>donacija</w:t>
      </w:r>
      <w:r w:rsidR="00B27EE4">
        <w:rPr>
          <w:lang w:val="sr-Latn-BA"/>
        </w:rPr>
        <w:t xml:space="preserve"> putem veb aplikacije.</w:t>
      </w:r>
    </w:p>
    <w:p w14:paraId="3357ADBE" w14:textId="77777777" w:rsidR="00092496" w:rsidRPr="00092496" w:rsidRDefault="00092496" w:rsidP="00092496">
      <w:pPr>
        <w:ind w:left="720" w:firstLine="720"/>
        <w:rPr>
          <w:sz w:val="22"/>
          <w:szCs w:val="22"/>
          <w:lang w:val="sr-Latn-BA"/>
        </w:rPr>
      </w:pPr>
    </w:p>
    <w:p w14:paraId="15DC4E39" w14:textId="05D9E6DF" w:rsidR="00712834" w:rsidRDefault="00841F61" w:rsidP="00841F61">
      <w:pPr>
        <w:pStyle w:val="BodyText"/>
        <w:rPr>
          <w:lang w:val="sr-Latn-CS"/>
        </w:rPr>
      </w:pPr>
      <w:r>
        <w:rPr>
          <w:lang w:val="sr-Latn-CS"/>
        </w:rPr>
        <w:t>“Budi od hajra”</w:t>
      </w:r>
      <w:r w:rsidR="00092496">
        <w:rPr>
          <w:lang w:val="sr-Latn-CS"/>
        </w:rPr>
        <w:t xml:space="preserve"> veb aplikacija</w:t>
      </w:r>
      <w:r w:rsidR="00712834">
        <w:rPr>
          <w:lang w:val="sr-Latn-CS"/>
        </w:rPr>
        <w:t xml:space="preserve"> će imati dvojezičnu podršku, za srpski i engleski jezik</w:t>
      </w:r>
      <w:r>
        <w:rPr>
          <w:lang w:val="sr-Latn-CS"/>
        </w:rPr>
        <w:t>.</w:t>
      </w:r>
    </w:p>
    <w:p w14:paraId="3FB191B6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1A2FC504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E91312" w14:paraId="3D916EE4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A5F26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5081D4" w14:textId="4B027B02" w:rsidR="00206E1F" w:rsidRPr="003372D3" w:rsidRDefault="002E555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E91312">
              <w:rPr>
                <w:lang w:val="sr-Latn-CS"/>
              </w:rPr>
              <w:t>epostojanje dovoljno v</w:t>
            </w:r>
            <w:r w:rsidRPr="002E5550">
              <w:rPr>
                <w:lang w:val="sr-Latn-CS"/>
              </w:rPr>
              <w:t>eb aplikacija za humanitarne organizacije na kojima</w:t>
            </w:r>
            <w:r w:rsidR="00841F61">
              <w:rPr>
                <w:lang w:val="sr-Latn-CS"/>
              </w:rPr>
              <w:t xml:space="preserve"> se mogu pratiti trenutne</w:t>
            </w:r>
            <w:r w:rsidRPr="002E5550">
              <w:rPr>
                <w:lang w:val="sr-Latn-CS"/>
              </w:rPr>
              <w:t xml:space="preserve"> i prošle akc</w:t>
            </w:r>
            <w:r>
              <w:rPr>
                <w:lang w:val="sr-Latn-CS"/>
              </w:rPr>
              <w:t xml:space="preserve">ije kao i koliko je </w:t>
            </w:r>
            <w:r w:rsidR="00DA7DB0">
              <w:rPr>
                <w:lang w:val="sr-Latn-CS"/>
              </w:rPr>
              <w:t>donacija</w:t>
            </w:r>
            <w:r>
              <w:rPr>
                <w:lang w:val="sr-Latn-CS"/>
              </w:rPr>
              <w:t xml:space="preserve"> prikup</w:t>
            </w:r>
            <w:r w:rsidRPr="002E5550">
              <w:rPr>
                <w:lang w:val="sr-Latn-CS"/>
              </w:rPr>
              <w:t>ljeno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51B68BC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58089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4CE7D" w14:textId="2A0FF1F5" w:rsidR="00092496" w:rsidRDefault="00092496" w:rsidP="00092496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Administratore</w:t>
            </w:r>
          </w:p>
          <w:p w14:paraId="40C206D7" w14:textId="05CC62B9" w:rsidR="00092496" w:rsidRPr="00F04B8D" w:rsidRDefault="00092496" w:rsidP="00092496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Zaposlene u humanitarnoj organizaciji</w:t>
            </w:r>
          </w:p>
          <w:p w14:paraId="3F4EEBBD" w14:textId="6EE28A6B" w:rsidR="00206E1F" w:rsidRPr="003372D3" w:rsidRDefault="00092496" w:rsidP="0009249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BA"/>
              </w:rPr>
              <w:t>Korisnike aplikacije</w:t>
            </w:r>
          </w:p>
        </w:tc>
      </w:tr>
      <w:tr w:rsidR="00206E1F" w:rsidRPr="00E91312" w14:paraId="136B35EA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31DFEA7" w14:textId="6E8D40D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BF3BF1" w14:textId="77777777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206E1F" w:rsidRPr="00E91312" w14:paraId="5DD1A85D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3000FAD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62622" w14:textId="46F982D9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konzistentan i ažuran sadržaj prezentacije </w:t>
            </w:r>
            <w:r w:rsidR="00092496">
              <w:rPr>
                <w:lang w:val="sr-Latn-CS"/>
              </w:rPr>
              <w:t>aplikacije, kao i prijavu za vo</w:t>
            </w:r>
            <w:r w:rsidR="00B27EE4">
              <w:rPr>
                <w:lang w:val="sr-Latn-CS"/>
              </w:rPr>
              <w:t xml:space="preserve">lontiranje i uplaćivanje </w:t>
            </w:r>
            <w:r w:rsidR="00DA7DB0">
              <w:rPr>
                <w:lang w:val="sr-Latn-CS"/>
              </w:rPr>
              <w:t>donacija</w:t>
            </w:r>
            <w:r w:rsidR="00B27EE4">
              <w:rPr>
                <w:lang w:val="sr-Latn-CS"/>
              </w:rPr>
              <w:t xml:space="preserve"> za akcije koje sprovodi organizacija.</w:t>
            </w:r>
          </w:p>
        </w:tc>
      </w:tr>
    </w:tbl>
    <w:p w14:paraId="4F34D299" w14:textId="77777777" w:rsidR="00206E1F" w:rsidRPr="003372D3" w:rsidRDefault="00206E1F">
      <w:pPr>
        <w:rPr>
          <w:lang w:val="sr-Latn-CS"/>
        </w:rPr>
      </w:pPr>
    </w:p>
    <w:p w14:paraId="3880171E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2503A414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4324EBEA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BA665D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F5C21E" w14:textId="2171E419" w:rsidR="00206E1F" w:rsidRPr="003372D3" w:rsidRDefault="00841F6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</w:t>
            </w:r>
            <w:r w:rsidR="0028565C">
              <w:rPr>
                <w:lang w:val="sr-Latn-CS"/>
              </w:rPr>
              <w:t>dministratorima, korisnicima i zaposlenim u humanitarnoj organzaciji.</w:t>
            </w:r>
          </w:p>
        </w:tc>
      </w:tr>
      <w:tr w:rsidR="00206E1F" w:rsidRPr="00EA69DA" w14:paraId="4C79457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A7B42E0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C18787" w14:textId="57C72B17" w:rsidR="00206E1F" w:rsidRPr="003372D3" w:rsidRDefault="00841F6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="00143087">
              <w:rPr>
                <w:lang w:val="sr-Latn-CS"/>
              </w:rPr>
              <w:t xml:space="preserve">pravljaju, rade i interesuju se za aktivnosti </w:t>
            </w:r>
            <w:r w:rsidR="0028565C">
              <w:rPr>
                <w:lang w:val="sr-Latn-CS"/>
              </w:rPr>
              <w:t>humanitarne organizacije.</w:t>
            </w:r>
          </w:p>
        </w:tc>
      </w:tr>
      <w:tr w:rsidR="00206E1F" w:rsidRPr="003372D3" w14:paraId="4C5EB0C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36BF1DA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A146F" w14:textId="7F9235D9" w:rsidR="00206E1F" w:rsidRPr="003372D3" w:rsidRDefault="00E9131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</w:t>
            </w:r>
            <w:r w:rsidR="00143087">
              <w:rPr>
                <w:lang w:val="sr-Latn-CS"/>
              </w:rPr>
              <w:t>eb aplikacija.</w:t>
            </w:r>
          </w:p>
        </w:tc>
      </w:tr>
      <w:tr w:rsidR="00206E1F" w:rsidRPr="00E91312" w14:paraId="10A992D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B19770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BA444" w14:textId="66B7E421" w:rsidR="00206E1F" w:rsidRPr="003372D3" w:rsidRDefault="00841F6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143087">
              <w:rPr>
                <w:lang w:val="sr-Latn-CS"/>
              </w:rPr>
              <w:t>mogućava standard</w:t>
            </w:r>
            <w:r w:rsidR="002E5550">
              <w:rPr>
                <w:lang w:val="sr-Latn-CS"/>
              </w:rPr>
              <w:t xml:space="preserve">izovan unos podataka o zaposlenim </w:t>
            </w:r>
            <w:r w:rsidR="00143087">
              <w:rPr>
                <w:lang w:val="sr-Latn-CS"/>
              </w:rPr>
              <w:t xml:space="preserve">i projektima </w:t>
            </w:r>
            <w:r w:rsidR="002E5550">
              <w:rPr>
                <w:lang w:val="sr-Latn-CS"/>
              </w:rPr>
              <w:t xml:space="preserve">organizacije, dodavanje komentara od strane korisnika i uplaćivanje </w:t>
            </w:r>
            <w:r w:rsidR="00DA7DB0">
              <w:rPr>
                <w:lang w:val="sr-Latn-CS"/>
              </w:rPr>
              <w:t>donacija</w:t>
            </w:r>
            <w:r>
              <w:rPr>
                <w:lang w:val="sr-Latn-CS"/>
              </w:rPr>
              <w:t xml:space="preserve"> putem veb </w:t>
            </w:r>
            <w:r w:rsidR="002E5550">
              <w:rPr>
                <w:lang w:val="sr-Latn-CS"/>
              </w:rPr>
              <w:t>aplikacije.</w:t>
            </w:r>
          </w:p>
        </w:tc>
      </w:tr>
      <w:tr w:rsidR="00206E1F" w:rsidRPr="00E91312" w14:paraId="5B6A0CA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73A058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DB2010" w14:textId="1E91AA9D" w:rsidR="00985034" w:rsidRPr="00985034" w:rsidRDefault="00841F61" w:rsidP="00985034">
            <w:pPr>
              <w:pStyle w:val="BodyText"/>
              <w:ind w:left="0"/>
              <w:rPr>
                <w:color w:val="000000"/>
                <w:sz w:val="24"/>
                <w:szCs w:val="24"/>
                <w:lang w:val="sr-Latn-CS"/>
              </w:rPr>
            </w:pPr>
            <w:r>
              <w:rPr>
                <w:lang w:val="sr-Latn-CS"/>
              </w:rPr>
              <w:t>S</w:t>
            </w:r>
            <w:r w:rsidR="00E91312">
              <w:rPr>
                <w:lang w:val="sr-Latn-CS"/>
              </w:rPr>
              <w:t xml:space="preserve">tatičkih veb </w:t>
            </w:r>
            <w:r w:rsidR="0028565C">
              <w:rPr>
                <w:lang w:val="sr-Latn-CS"/>
              </w:rPr>
              <w:t>stranica sa kojih se mogu samo čitati osnovni podaci o humanitarnim akcijama</w:t>
            </w:r>
            <w:r>
              <w:rPr>
                <w:lang w:val="sr-Latn-CS"/>
              </w:rPr>
              <w:t>.</w:t>
            </w:r>
          </w:p>
        </w:tc>
      </w:tr>
      <w:tr w:rsidR="00206E1F" w:rsidRPr="00E91312" w14:paraId="3EC65BB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756D9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FB0A48" w14:textId="027D729C" w:rsidR="00985034" w:rsidRPr="003372D3" w:rsidRDefault="00841F61" w:rsidP="0028565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143087">
              <w:rPr>
                <w:lang w:val="sr-Latn-CS"/>
              </w:rPr>
              <w:t>bezbediti ažurne i konzistentne informacije na srpskom i engleskom jeziku</w:t>
            </w:r>
            <w:r w:rsidR="00985034">
              <w:rPr>
                <w:lang w:val="sr-Latn-CS"/>
              </w:rPr>
              <w:t xml:space="preserve">, uplaćivanju </w:t>
            </w:r>
            <w:r w:rsidR="00DA7DB0">
              <w:rPr>
                <w:lang w:val="sr-Latn-CS"/>
              </w:rPr>
              <w:t>donacija</w:t>
            </w:r>
            <w:r w:rsidR="00E91312">
              <w:rPr>
                <w:lang w:val="sr-Latn-CS"/>
              </w:rPr>
              <w:t xml:space="preserve"> putem veb </w:t>
            </w:r>
            <w:r w:rsidR="00985034">
              <w:rPr>
                <w:lang w:val="sr-Latn-CS"/>
              </w:rPr>
              <w:t>aplikacije.</w:t>
            </w:r>
          </w:p>
        </w:tc>
      </w:tr>
    </w:tbl>
    <w:p w14:paraId="5AB9B3CE" w14:textId="77777777" w:rsidR="00206E1F" w:rsidRPr="003372D3" w:rsidRDefault="00206E1F">
      <w:pPr>
        <w:rPr>
          <w:lang w:val="sr-Latn-CS"/>
        </w:rPr>
      </w:pPr>
    </w:p>
    <w:p w14:paraId="2133B962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585BAC62" w14:textId="554B1E87" w:rsidR="00206E1F" w:rsidRPr="003372D3" w:rsidRDefault="008D40CE" w:rsidP="002E5550">
      <w:pPr>
        <w:pStyle w:val="BodyText"/>
        <w:rPr>
          <w:lang w:val="sr-Latn-CS"/>
        </w:rPr>
      </w:pPr>
      <w:r>
        <w:rPr>
          <w:lang w:val="sr-Latn-CS"/>
        </w:rPr>
        <w:t>U ovom ode</w:t>
      </w:r>
      <w:r w:rsidR="002E5550">
        <w:rPr>
          <w:lang w:val="sr-Latn-CS"/>
        </w:rPr>
        <w:t xml:space="preserve">ljku opisani su korisnici </w:t>
      </w:r>
      <w:r w:rsidR="00664CF4">
        <w:rPr>
          <w:lang w:val="sr-Latn-CS"/>
        </w:rPr>
        <w:t xml:space="preserve">“Budi od hajra” </w:t>
      </w:r>
      <w:r w:rsidR="002E5550">
        <w:rPr>
          <w:lang w:val="sr-Latn-CS"/>
        </w:rPr>
        <w:t>aplikacije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2E5550">
        <w:rPr>
          <w:lang w:val="sr-Latn-CS"/>
        </w:rPr>
        <w:t>3</w:t>
      </w:r>
      <w:r>
        <w:rPr>
          <w:lang w:val="sr-Latn-CS"/>
        </w:rPr>
        <w:t xml:space="preserve"> tipa korisnika:</w:t>
      </w:r>
      <w:r w:rsidR="002E5550">
        <w:rPr>
          <w:lang w:val="sr-Latn-CS"/>
        </w:rPr>
        <w:t xml:space="preserve"> administratori, korisnici i zaposleni u humanitarnoj organizaciji.</w:t>
      </w:r>
    </w:p>
    <w:p w14:paraId="46284DC0" w14:textId="69B77CA2" w:rsidR="00E157FF" w:rsidRDefault="00B849B5" w:rsidP="00E157FF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3F353BE7" w14:textId="77777777" w:rsidR="00E157FF" w:rsidRPr="00E157FF" w:rsidRDefault="00E157FF" w:rsidP="00E157FF">
      <w:pPr>
        <w:rPr>
          <w:lang w:val="sr-Latn-CS"/>
        </w:rPr>
      </w:pPr>
    </w:p>
    <w:p w14:paraId="1A23F8E1" w14:textId="77777777" w:rsidR="00E157FF" w:rsidRPr="00E157FF" w:rsidRDefault="00E157FF" w:rsidP="00E157FF">
      <w:pPr>
        <w:pStyle w:val="BodyText"/>
        <w:rPr>
          <w:lang w:val="sr-Latn-CS"/>
        </w:rPr>
      </w:pPr>
      <w:r w:rsidRPr="00E157FF"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710F811D" w14:textId="009EC158" w:rsidR="00E157FF" w:rsidRPr="00E157FF" w:rsidRDefault="00E157FF" w:rsidP="00E157FF">
      <w:pPr>
        <w:pStyle w:val="BodyText"/>
        <w:rPr>
          <w:lang w:val="sr-Latn-CS"/>
        </w:rPr>
      </w:pPr>
      <w:r>
        <w:rPr>
          <w:lang w:val="sr-Latn-CS"/>
        </w:rPr>
        <w:t>Inicijalna verzija „Budi od hajra“</w:t>
      </w:r>
      <w:r w:rsidRPr="00E157FF">
        <w:rPr>
          <w:lang w:val="sr-Latn-CS"/>
        </w:rPr>
        <w:t xml:space="preserve"> aplikacije će biti namenjena članovima</w:t>
      </w:r>
      <w:r>
        <w:rPr>
          <w:lang w:val="sr-Latn-CS"/>
        </w:rPr>
        <w:t xml:space="preserve"> v</w:t>
      </w:r>
      <w:r w:rsidR="00E91312">
        <w:rPr>
          <w:lang w:val="sr-Latn-CS"/>
        </w:rPr>
        <w:t>eć postojeće humanitarne organiz</w:t>
      </w:r>
      <w:r>
        <w:rPr>
          <w:lang w:val="sr-Latn-CS"/>
        </w:rPr>
        <w:t>acije u Tutin</w:t>
      </w:r>
      <w:r w:rsidRPr="00E157FF">
        <w:rPr>
          <w:lang w:val="sr-Latn-CS"/>
        </w:rPr>
        <w:t>u. Ukoliko se ukaže interesovanje moguće je pr</w:t>
      </w:r>
      <w:r>
        <w:rPr>
          <w:lang w:val="sr-Latn-CS"/>
        </w:rPr>
        <w:t xml:space="preserve">oširiti primenu i na druge humanitarne organizacije </w:t>
      </w:r>
      <w:r w:rsidRPr="00E157FF">
        <w:rPr>
          <w:lang w:val="sr-Latn-CS"/>
        </w:rPr>
        <w:t>u okruženju, s obzirom na to da slična aplikacija prema našim saznanjima ne postoji na tržištu.</w:t>
      </w:r>
    </w:p>
    <w:p w14:paraId="133B9D2A" w14:textId="7AD92A45" w:rsidR="00E157FF" w:rsidRDefault="00E157FF" w:rsidP="00E157FF">
      <w:pPr>
        <w:pStyle w:val="BodyText"/>
        <w:rPr>
          <w:lang w:val="sr-Latn-CS"/>
        </w:rPr>
      </w:pPr>
      <w:r w:rsidRPr="00E157FF">
        <w:rPr>
          <w:lang w:val="sr-Latn-CS"/>
        </w:rPr>
        <w:t xml:space="preserve"> Dizajn portala će biti što je moguće više zasnovan na podacima koji se čuvaju u bazi podataka što će omogućiti jednostavne modifikacije nakon instalacije sistema.</w:t>
      </w:r>
    </w:p>
    <w:p w14:paraId="63F6F5F2" w14:textId="77777777"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1446316A" w14:textId="77777777" w:rsidR="00206E1F" w:rsidRPr="003372D3" w:rsidRDefault="00206E1F">
      <w:pPr>
        <w:rPr>
          <w:lang w:val="sr-Latn-CS"/>
        </w:rPr>
      </w:pPr>
    </w:p>
    <w:p w14:paraId="63E26395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7F132E2E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1DDF9FDC" w14:textId="52F4EAFF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</w:t>
      </w:r>
      <w:r w:rsidR="00E91312">
        <w:rPr>
          <w:lang w:val="sr-Latn-CS"/>
        </w:rPr>
        <w:t>aru i administriranja V</w:t>
      </w:r>
      <w:r>
        <w:rPr>
          <w:lang w:val="sr-Latn-CS"/>
        </w:rPr>
        <w:t>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27048C39" w14:textId="77777777" w:rsidR="003B1702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BC26149" w14:textId="08B42BB3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b/>
          <w:bCs/>
          <w:lang w:val="sr-Latn-CS"/>
        </w:rPr>
        <w:t>Korisnici</w:t>
      </w:r>
      <w:r w:rsidRPr="0005124D">
        <w:rPr>
          <w:lang w:val="sr-Latn-CS"/>
        </w:rPr>
        <w:t xml:space="preserve"> - imaju pristup informacijama o akcijama. Oni nemaju pravo da unose, menjaju, brišu ili uređu</w:t>
      </w:r>
      <w:r w:rsidR="00801011">
        <w:rPr>
          <w:lang w:val="sr-Latn-CS"/>
        </w:rPr>
        <w:t>ju sadržaj aplikacije. Z</w:t>
      </w:r>
      <w:r w:rsidRPr="0005124D">
        <w:rPr>
          <w:lang w:val="sr-Latn-CS"/>
        </w:rPr>
        <w:t>a njih će postojati mogućnost da se preko veb</w:t>
      </w:r>
      <w:r w:rsidR="00272B86">
        <w:rPr>
          <w:lang w:val="sr-Latn-CS"/>
        </w:rPr>
        <w:t xml:space="preserve"> aplikacije prijave za volonti</w:t>
      </w:r>
      <w:r w:rsidRPr="0005124D">
        <w:rPr>
          <w:lang w:val="sr-Latn-CS"/>
        </w:rPr>
        <w:t>ranje, biće im omogućen pristup kontakt - podacima o volonterima organizacije, i moći će putem veb aplikaci</w:t>
      </w:r>
      <w:r w:rsidR="00F9382E">
        <w:rPr>
          <w:lang w:val="sr-Latn-CS"/>
        </w:rPr>
        <w:t>je da uplate novac</w:t>
      </w:r>
      <w:r w:rsidR="00791B22">
        <w:rPr>
          <w:lang w:val="sr-Latn-CS"/>
        </w:rPr>
        <w:t xml:space="preserve"> za donacije, takođe biće im omo</w:t>
      </w:r>
      <w:r w:rsidR="00F9382E">
        <w:rPr>
          <w:lang w:val="sr-Latn-CS"/>
        </w:rPr>
        <w:t xml:space="preserve">gućeno slanje poruka organizaciji. </w:t>
      </w:r>
      <w:r w:rsidRPr="0005124D">
        <w:rPr>
          <w:lang w:val="sr-Latn-CS"/>
        </w:rPr>
        <w:t>Korisnik će imati mogućnost da dodaje komentare.</w:t>
      </w:r>
    </w:p>
    <w:p w14:paraId="1B1B2E53" w14:textId="77777777" w:rsidR="0005124D" w:rsidRPr="0005124D" w:rsidRDefault="0005124D" w:rsidP="0005124D">
      <w:pPr>
        <w:pStyle w:val="BodyText"/>
        <w:rPr>
          <w:lang w:val="sr-Latn-CS"/>
        </w:rPr>
      </w:pPr>
    </w:p>
    <w:p w14:paraId="7CCCE2EA" w14:textId="77777777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b/>
          <w:bCs/>
          <w:lang w:val="sr-Latn-CS"/>
        </w:rPr>
        <w:t>Zaposleni u humanitarnoj organizaciji</w:t>
      </w:r>
      <w:r w:rsidRPr="0005124D">
        <w:rPr>
          <w:lang w:val="sr-Latn-CS"/>
        </w:rPr>
        <w:t xml:space="preserve"> - njihove privilegije su: </w:t>
      </w:r>
    </w:p>
    <w:p w14:paraId="5B2A371F" w14:textId="65C0E517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•</w:t>
      </w:r>
      <w:r w:rsidRPr="0005124D">
        <w:rPr>
          <w:lang w:val="sr-Latn-CS"/>
        </w:rPr>
        <w:tab/>
        <w:t>dodavanje teksta akcija</w:t>
      </w:r>
      <w:r w:rsidR="00F9382E">
        <w:rPr>
          <w:lang w:val="sr-Latn-CS"/>
        </w:rPr>
        <w:t xml:space="preserve"> i citata</w:t>
      </w:r>
      <w:r w:rsidRPr="0005124D">
        <w:rPr>
          <w:lang w:val="sr-Latn-CS"/>
        </w:rPr>
        <w:t>;</w:t>
      </w:r>
    </w:p>
    <w:p w14:paraId="7D9193DF" w14:textId="77777777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•</w:t>
      </w:r>
      <w:r w:rsidRPr="0005124D">
        <w:rPr>
          <w:lang w:val="sr-Latn-CS"/>
        </w:rPr>
        <w:tab/>
        <w:t>označivanje kada je akcija završena;</w:t>
      </w:r>
    </w:p>
    <w:p w14:paraId="54E2DCA1" w14:textId="77777777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•</w:t>
      </w:r>
      <w:r w:rsidRPr="0005124D">
        <w:rPr>
          <w:lang w:val="sr-Latn-CS"/>
        </w:rPr>
        <w:tab/>
        <w:t>dodavanje slika i video snimaka akcija;</w:t>
      </w:r>
    </w:p>
    <w:p w14:paraId="191CD9BF" w14:textId="1E36E7D4" w:rsidR="0005124D" w:rsidRPr="003372D3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•</w:t>
      </w:r>
      <w:r w:rsidRPr="0005124D">
        <w:rPr>
          <w:lang w:val="sr-Latn-CS"/>
        </w:rPr>
        <w:tab/>
        <w:t>odobravanje i odbijanje prijava za volontiranje.</w:t>
      </w:r>
    </w:p>
    <w:p w14:paraId="48188591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6FC8ECDB" w14:textId="77777777" w:rsidR="00206E1F" w:rsidRPr="003372D3" w:rsidRDefault="00206E1F">
      <w:pPr>
        <w:rPr>
          <w:lang w:val="sr-Latn-CS"/>
        </w:rPr>
      </w:pPr>
    </w:p>
    <w:p w14:paraId="0A337DF4" w14:textId="799439CE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 w:rsidR="0028476E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14:paraId="56052ACA" w14:textId="4705CBB4" w:rsidR="00EA0774" w:rsidRDefault="00D44844" w:rsidP="00621C9B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4464941A" w14:textId="77777777" w:rsidR="00621C9B" w:rsidRPr="00621C9B" w:rsidRDefault="00621C9B" w:rsidP="00621C9B">
      <w:pPr>
        <w:rPr>
          <w:lang w:val="sr-Latn-CS"/>
        </w:rPr>
      </w:pPr>
    </w:p>
    <w:p w14:paraId="1F71F435" w14:textId="13CDB253" w:rsidR="00EA0774" w:rsidRPr="00EA0774" w:rsidRDefault="00EA0774" w:rsidP="00EA0774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</w:t>
      </w:r>
      <w:r w:rsidRPr="00EA0774">
        <w:rPr>
          <w:lang w:val="sr-Latn-BA"/>
        </w:rPr>
        <w:t>Osnovne potrebe korisnika identifikovane na osnovu intervjuisanja potencijalnih korisnika su:</w:t>
      </w:r>
    </w:p>
    <w:p w14:paraId="71B258E9" w14:textId="275C8460" w:rsidR="00EA0774" w:rsidRPr="00EA0774" w:rsidRDefault="00E91312" w:rsidP="00EA0774">
      <w:pPr>
        <w:pStyle w:val="BodyText"/>
        <w:rPr>
          <w:lang w:val="sr-Latn-BA"/>
        </w:rPr>
      </w:pPr>
      <w:r>
        <w:rPr>
          <w:lang w:val="sr-Latn-BA"/>
        </w:rPr>
        <w:t>1. Olakšavajuća moguć</w:t>
      </w:r>
      <w:r w:rsidR="00621C9B">
        <w:rPr>
          <w:lang w:val="sr-Latn-BA"/>
        </w:rPr>
        <w:t>nost uplaćivanja donacija.</w:t>
      </w:r>
    </w:p>
    <w:p w14:paraId="6209E3AB" w14:textId="68EA2AD4" w:rsidR="00EA0774" w:rsidRPr="00EA0774" w:rsidRDefault="00621C9B" w:rsidP="00621C9B">
      <w:pPr>
        <w:pStyle w:val="BodyText"/>
        <w:rPr>
          <w:lang w:val="sr-Latn-BA"/>
        </w:rPr>
      </w:pPr>
      <w:r>
        <w:rPr>
          <w:lang w:val="sr-Latn-BA"/>
        </w:rPr>
        <w:t>2. Lakši pristup svim informacijama o akcijama.</w:t>
      </w:r>
    </w:p>
    <w:p w14:paraId="44ED7396" w14:textId="234F1D16" w:rsidR="00621C9B" w:rsidRPr="00621C9B" w:rsidRDefault="00621C9B" w:rsidP="00621C9B">
      <w:pPr>
        <w:pStyle w:val="BodyText"/>
        <w:rPr>
          <w:color w:val="000000" w:themeColor="text1"/>
          <w:lang w:val="sr-Latn-BA"/>
        </w:rPr>
      </w:pPr>
      <w:r>
        <w:rPr>
          <w:lang w:val="sr-Latn-BA"/>
        </w:rPr>
        <w:t xml:space="preserve">3. </w:t>
      </w:r>
      <w:r w:rsidR="00E91312">
        <w:rPr>
          <w:color w:val="000000" w:themeColor="text1"/>
          <w:lang w:val="sr-Latn-BA"/>
        </w:rPr>
        <w:t>Olakšavajuća moguć</w:t>
      </w:r>
      <w:r>
        <w:rPr>
          <w:color w:val="000000" w:themeColor="text1"/>
          <w:lang w:val="sr-Latn-BA"/>
        </w:rPr>
        <w:t>nost prijavljivanja za vol</w:t>
      </w:r>
      <w:r w:rsidR="00E91312">
        <w:rPr>
          <w:color w:val="000000" w:themeColor="text1"/>
          <w:lang w:val="sr-Latn-BA"/>
        </w:rPr>
        <w:t>o</w:t>
      </w:r>
      <w:r>
        <w:rPr>
          <w:color w:val="000000" w:themeColor="text1"/>
          <w:lang w:val="sr-Latn-BA"/>
        </w:rPr>
        <w:t>ntiranje.</w:t>
      </w:r>
    </w:p>
    <w:p w14:paraId="2D1B900A" w14:textId="44A5D6C2" w:rsidR="00E91312" w:rsidRDefault="00621C9B" w:rsidP="00801011">
      <w:pPr>
        <w:rPr>
          <w:lang w:val="sr-Latn-BA"/>
        </w:rPr>
      </w:pPr>
      <w:r>
        <w:rPr>
          <w:lang w:val="sr-Latn-BA"/>
        </w:rPr>
        <w:t xml:space="preserve">              4. </w:t>
      </w:r>
      <w:r w:rsidRPr="00F04B8D">
        <w:rPr>
          <w:lang w:val="sr-Latn-BA"/>
        </w:rPr>
        <w:t>Ukoliko se jave neki novi zahtevi od strane potencijalnih korisnika, biće realizovani u najkraćem roku.</w:t>
      </w:r>
    </w:p>
    <w:p w14:paraId="292CB782" w14:textId="77777777" w:rsidR="00801011" w:rsidRDefault="00801011" w:rsidP="00801011">
      <w:pPr>
        <w:rPr>
          <w:lang w:val="sr-Latn-BA"/>
        </w:rPr>
      </w:pPr>
    </w:p>
    <w:p w14:paraId="049DB59D" w14:textId="7EC1B2F1" w:rsidR="00621C9B" w:rsidRPr="00621C9B" w:rsidRDefault="00621C9B" w:rsidP="00621C9B">
      <w:pPr>
        <w:rPr>
          <w:lang w:val="sr-Latn-BA"/>
        </w:rPr>
      </w:pPr>
      <w:r>
        <w:rPr>
          <w:lang w:val="sr-Latn-BA"/>
        </w:rPr>
        <w:t xml:space="preserve">              5. </w:t>
      </w:r>
      <w:r>
        <w:rPr>
          <w:color w:val="000000" w:themeColor="text1"/>
          <w:lang w:val="sr-Latn-BA"/>
        </w:rPr>
        <w:t>L</w:t>
      </w:r>
      <w:r w:rsidRPr="00621C9B">
        <w:rPr>
          <w:color w:val="000000" w:themeColor="text1"/>
          <w:lang w:val="sr-Latn-BA"/>
        </w:rPr>
        <w:t>akši pristup kontakt-podacima organizacije, poput direktnog poziva ili poruke putem aplikacije</w:t>
      </w:r>
    </w:p>
    <w:p w14:paraId="36AD3E7F" w14:textId="2F435B64" w:rsidR="00621C9B" w:rsidRPr="000C785C" w:rsidRDefault="00621C9B" w:rsidP="00EA0774">
      <w:pPr>
        <w:pStyle w:val="BodyText"/>
        <w:rPr>
          <w:lang w:val="sr-Latn-RS"/>
        </w:rPr>
      </w:pPr>
    </w:p>
    <w:p w14:paraId="64C0235D" w14:textId="77777777" w:rsidR="00206E1F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3AE2F8A8" w14:textId="2D76A533" w:rsidR="0005124D" w:rsidRDefault="0005124D" w:rsidP="0005124D">
      <w:pPr>
        <w:rPr>
          <w:lang w:val="sr-Latn-CS"/>
        </w:rPr>
      </w:pPr>
      <w:r>
        <w:rPr>
          <w:lang w:val="sr-Latn-CS"/>
        </w:rPr>
        <w:t xml:space="preserve">              </w:t>
      </w:r>
      <w:r w:rsidRPr="0005124D">
        <w:rPr>
          <w:lang w:val="sr-Latn-CS"/>
        </w:rPr>
        <w:t>Kroz dosadašnje istraživanje nije pronađeno da na tržištu postoji ijedan sličan sistem.</w:t>
      </w:r>
    </w:p>
    <w:p w14:paraId="3388B757" w14:textId="77777777" w:rsidR="00801011" w:rsidRPr="0005124D" w:rsidRDefault="00801011" w:rsidP="0005124D">
      <w:pPr>
        <w:rPr>
          <w:lang w:val="sr-Latn-CS"/>
        </w:rPr>
      </w:pPr>
    </w:p>
    <w:p w14:paraId="52ED865E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7D489F2F" w14:textId="3964B58A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>U ovom odeljku je dat pog</w:t>
      </w:r>
      <w:r w:rsidR="0005124D">
        <w:rPr>
          <w:lang w:val="sr-Latn-CS"/>
        </w:rPr>
        <w:t xml:space="preserve">led na osnovne mogućnosti </w:t>
      </w:r>
      <w:r w:rsidR="00664CF4">
        <w:rPr>
          <w:lang w:val="sr-Latn-CS"/>
        </w:rPr>
        <w:t xml:space="preserve">“Budi od hajra” </w:t>
      </w:r>
      <w:r w:rsidR="00E91312">
        <w:rPr>
          <w:lang w:val="sr-Latn-CS"/>
        </w:rPr>
        <w:t xml:space="preserve"> </w:t>
      </w:r>
      <w:r>
        <w:rPr>
          <w:lang w:val="sr-Latn-CS"/>
        </w:rPr>
        <w:t>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660FD984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4924C937" w14:textId="625FE9AF" w:rsidR="00206E1F" w:rsidRDefault="00664CF4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28476E">
        <w:rPr>
          <w:lang w:val="sr-Latn-CS"/>
        </w:rPr>
        <w:t xml:space="preserve"> veb </w:t>
      </w:r>
      <w:r w:rsidR="0005124D" w:rsidRPr="0005124D">
        <w:rPr>
          <w:lang w:val="sr-Latn-CS"/>
        </w:rPr>
        <w:t>aplikacija će služiti kao po</w:t>
      </w:r>
      <w:r w:rsidR="0005124D">
        <w:rPr>
          <w:lang w:val="sr-Latn-CS"/>
        </w:rPr>
        <w:t>rtal za potrebe humanitarne organizacije</w:t>
      </w:r>
      <w:r w:rsidR="0005124D" w:rsidRPr="0005124D">
        <w:rPr>
          <w:lang w:val="sr-Latn-CS"/>
        </w:rPr>
        <w:t>. Dijagram koji pokazuje kontekst sistema je dat na slici 6.1.1.</w:t>
      </w:r>
    </w:p>
    <w:p w14:paraId="6FEFA262" w14:textId="2998BEFD" w:rsidR="0005124D" w:rsidRPr="0005124D" w:rsidRDefault="00664CF4" w:rsidP="0005124D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05124D" w:rsidRPr="0005124D">
        <w:rPr>
          <w:lang w:val="sr-Latn-CS"/>
        </w:rPr>
        <w:t xml:space="preserve"> sistem će biti zasnovan</w:t>
      </w:r>
      <w:r w:rsidR="0028476E">
        <w:rPr>
          <w:lang w:val="sr-Latn-CS"/>
        </w:rPr>
        <w:t xml:space="preserve"> na klijent/server arhitekturi V</w:t>
      </w:r>
      <w:r w:rsidR="0005124D" w:rsidRPr="0005124D">
        <w:rPr>
          <w:lang w:val="sr-Latn-CS"/>
        </w:rPr>
        <w:t>eb aplikacije ilustrovanoj na slici 6.1.2. Serverski de</w:t>
      </w:r>
      <w:r w:rsidR="0028476E">
        <w:rPr>
          <w:lang w:val="sr-Latn-CS"/>
        </w:rPr>
        <w:t>o će se izvršavati u kontekstu V</w:t>
      </w:r>
      <w:r w:rsidR="0005124D" w:rsidRPr="0005124D">
        <w:rPr>
          <w:lang w:val="sr-Latn-CS"/>
        </w:rPr>
        <w:t>eb servera na personalnom računaru koji je za to namenjen. Pri izboru tehnologije potrebno je voditi računa da sistem može raditi na Windows platformi. Serverske komponente će komunicirati sa DBMS-om koji se nalazi na istoj mašini.</w:t>
      </w:r>
    </w:p>
    <w:p w14:paraId="656DEA13" w14:textId="4E5DD367" w:rsidR="0005124D" w:rsidRPr="003372D3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Tanki klijent sistema se izvršava na pe</w:t>
      </w:r>
      <w:r w:rsidR="0028476E">
        <w:rPr>
          <w:lang w:val="sr-Latn-CS"/>
        </w:rPr>
        <w:t>rsonalnim računarima, u okviru Veb čitača koji se sa V</w:t>
      </w:r>
      <w:r w:rsidRPr="0005124D">
        <w:rPr>
          <w:lang w:val="sr-Latn-CS"/>
        </w:rPr>
        <w:t xml:space="preserve">eb serverom povezuje preko Interneta. Ne postoji potreba za posebnom instalacijom klijenta, ali je potrebno voditi računa o kompatibilnosti sistema sa </w:t>
      </w:r>
      <w:r w:rsidR="0028476E">
        <w:rPr>
          <w:lang w:val="sr-Latn-CS"/>
        </w:rPr>
        <w:t>različitim popularnim tipovima V</w:t>
      </w:r>
      <w:r w:rsidRPr="0005124D">
        <w:rPr>
          <w:lang w:val="sr-Latn-CS"/>
        </w:rPr>
        <w:t>eb čitača</w:t>
      </w:r>
    </w:p>
    <w:p w14:paraId="23481C13" w14:textId="77777777" w:rsidR="00206E1F" w:rsidRPr="003372D3" w:rsidRDefault="00417A42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0CC74F06" wp14:editId="552F6169">
                <wp:extent cx="5172075" cy="1267460"/>
                <wp:effectExtent l="0" t="0" r="9525" b="8890"/>
                <wp:docPr id="6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 3"/>
                        <wps:cNvSpPr>
                          <a:spLocks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4"/>
                        <wps:cNvSpPr txBox="1">
                          <a:spLocks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EDF99" w14:textId="612DEE2B" w:rsidR="00664CF4" w:rsidRDefault="00664CF4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„Budi od hajra“</w:t>
                              </w:r>
                            </w:p>
                            <w:p w14:paraId="3404B285" w14:textId="55426B43" w:rsidR="00664CF4" w:rsidRPr="00AF6B06" w:rsidRDefault="00664CF4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6"/>
                        <wps:cNvSpPr txBox="1">
                          <a:spLocks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F448C" w14:textId="77777777" w:rsidR="00664CF4" w:rsidRDefault="00664CF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3559F06" w14:textId="77777777" w:rsidR="00664CF4" w:rsidRPr="00AF6B06" w:rsidRDefault="00664CF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7"/>
                        <wps:cNvSpPr txBox="1">
                          <a:spLocks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02BB4" w14:textId="0A625E99" w:rsidR="00664CF4" w:rsidRPr="00F06298" w:rsidRDefault="00664CF4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„Budi od hajra“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6E498569" w14:textId="77777777" w:rsidR="00664CF4" w:rsidRPr="00F06298" w:rsidRDefault="00664CF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158FF200" w14:textId="77777777" w:rsidR="00664CF4" w:rsidRPr="00F06298" w:rsidRDefault="00664CF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73339214" w14:textId="7EC432FD" w:rsidR="00664CF4" w:rsidRDefault="00664CF4" w:rsidP="0005124D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  <w:p w14:paraId="10BEB220" w14:textId="47E50B0C" w:rsidR="00664CF4" w:rsidRPr="0005124D" w:rsidRDefault="00664CF4" w:rsidP="0005124D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zaposleni u firmi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8"/>
                        <wps:cNvCnPr>
                          <a:cxnSpLocks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1"/>
                        <wps:cNvCnPr>
                          <a:cxnSpLocks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74F06" id="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SUXwQAAMATAAAOAAAAZHJzL2Uyb0RvYy54bWzsWNtu4zYQfS/QfyD47lhSZN0QZbHxJS2Q&#10;dhfYbd9pibKESqRKMrHTov/e4UW+JVsv1k1eNn6QKY1EDc+cmTnU1btN16IHKmTDWY79Cw8jygpe&#10;NmyV498+L0YJRlIRVpKWM5rjRyrxu+sff7ha9xkNeM3bkgoEkzCZrfsc10r12Xgsi5p2RF7wnjIw&#10;Vlx0RMGpWI1LQdYwe9eOA8+Lxmsuyl7wgkoJV2fWiK/N/FVFC/WhqiRVqM0x+KbMUZjjUh/H11ck&#10;WwnS103h3CDf4EVHGgYv3U41I4qge9E8maprCsElr9RFwbsxr6qmoGYNsBrfO1rNreD3vVnLKluv&#10;+i1MAO0RTt88bfHrw0eBmjLHEUaMdBAiFEQalnW/ysB6K/pP/Udh1wbDO178IcE8Prbr85W9GS3X&#10;v/ASpiL3ihtYNpXo9BSwYLQx6D9u0acbhQq4OPHjwIsnGBVg84MoDiMXn6KGIOrngjAEPoE5iJLE&#10;xq6o5+75xA+Hh9PULGFMMvti46xzTq8MuCZ3cMrz4PxUk56aKEkNmIMz3sJ5adE0xgFKuY/jnkW7&#10;JgHukwhOosi3SMReaJEYcPQTD5huQNQjHasBB5L1QqpbyjukBzmmbdv0UntPMvJwJ5W9e7hLX5a8&#10;bcpF07bmRKyW01agBwL5tDA/94KD21qG1jlOJ8HEzHxgk/tTeOb33BRAfVaCNySrKSnnbqxI09ox&#10;rKllhoYWMRvWJS8fAT3BbaJDYYJBzcVfGK0hyXMs/7wngmLU/swg7KkfhroqmJNwAvzDSOxblvsW&#10;wgqYKscKIzucKltJ7nvRrGp4k2+Wy/h74H3VGDB1RK1Xzllg3itREFLFZbRhiPYE+KkpiNTmhkM+&#10;WX/PJmPkBZaMl5CgR2T0EkfG+BQXBRTr/5+ImkGMa/5aamvSkAxyBcjuRrZQ/536QejdBOloESXx&#10;KFyEk1Eae8nI89ObNPLCNJwt/tEO+mFWN2VJ2V3D6NA0/PDrqohrX7bcm7Zxdqp0jYIe2jZdjiHh&#10;4WdD8KW8OXDfFAdAY/g3qEC53E8qtVluALwdk9/yy3TMdJtfrmG+VH4l8ZBfXnScX2BzxV5nmuX4&#10;0G2HMu6K/csk2GvT97myrxlqQuJrBN6IaiDYaREfSrDrBPEA0Mt0gmcE2laWpJNLx9RjefZElnwH&#10;TA2GQLxJlj3V7IOOcEw1+t5plimzO5Biww52IKbgWuPQsk4qZ1B8TqxAT9dBMGrA7EBg0+HEyolK&#10;2kLj/y+pshUcWqSeXSCfSGGkHnvYXSnRELZqQc2C2O5oCaqWwiZcj8yynFj+qrudnP6CMvLSeTJP&#10;wlEYRPNR6M1mo/eLaTiKFn48mV3OptOZf6iMtN46Xxnp2GyhHO90l92NgMsnhItNLd0TNTteT3j7&#10;0JIdi4HQriNBwT2bxqiC7dpPWreb0e+Dgnfbatgxv1H7SSJ8L9Q2HzngM5GR8u6Tlv4OtX9uUmH3&#10;4e36XwAAAP//AwBQSwMEFAAGAAgAAAAhAD/kKObdAAAABQEAAA8AAABkcnMvZG93bnJldi54bWxM&#10;j0FLw0AQhe+C/2EZwZvdRG1p02xKKeqpCLaC9DZNpklodjZkt0n67x296OXB8B7vfZOuRtuonjpf&#10;OzYQTyJQxLkrai4NfO5fH+agfEAusHFMBq7kYZXd3qSYFG7gD+p3oVRSwj5BA1UIbaK1zyuy6Ceu&#10;JRbv5DqLQc6u1EWHg5TbRj9G0UxbrFkWKmxpU1F+3l2sgbcBh/VT/NJvz6fN9bCfvn9tYzLm/m5c&#10;L0EFGsNfGH7wBR0yYTq6CxdeNQbkkfCr4s3j5ymoo4QWixnoLNX/6bNvAAAA//8DAFBLAQItABQA&#10;BgAIAAAAIQC2gziS/gAAAOEBAAATAAAAAAAAAAAAAAAAAAAAAABbQ29udGVudF9UeXBlc10ueG1s&#10;UEsBAi0AFAAGAAgAAAAhADj9If/WAAAAlAEAAAsAAAAAAAAAAAAAAAAALwEAAF9yZWxzLy5yZWxz&#10;UEsBAi0AFAAGAAgAAAAhAEwCtJRfBAAAwBMAAA4AAAAAAAAAAAAAAAAALgIAAGRycy9lMm9Eb2Mu&#10;eG1sUEsBAi0AFAAGAAgAAAAhAD/kKObdAAAABQEAAA8AAAAAAAAAAAAAAAAAuQYAAGRycy9kb3du&#10;cmV2LnhtbFBLBQYAAAAABAAEAPMAAADDBwAAAAA=&#10;">
                <v:oval id="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4RMIA&#10;AADaAAAADwAAAGRycy9kb3ducmV2LnhtbESPQWvCQBSE74X+h+UJ3urGgFpSV5GikOTWJLTXR/Y1&#10;Cc2+DdlV4793hYLHYWa+Ybb7yfTiQqPrLCtYLiIQxLXVHTcKqvL09g7CeWSNvWVScCMH+93ryxYT&#10;ba/8RZfCNyJA2CWooPV+SKR0dUsG3cIOxMH7taNBH+TYSD3iNcBNL+MoWkuDHYeFFgf6bKn+K85G&#10;gc/K+Dxgvlqm1U9WV3H+fSxRqflsOnyA8DT5Z/i/nWoFG3hcCTd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HhEwgAAANoAAAAPAAAAAAAAAAAAAAAAAJgCAABkcnMvZG93&#10;bnJldi54bWxQSwUGAAAAAAQABAD1AAAAhwMAAAAA&#10;">
                  <v:path arrowok="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4" o:spid="_x0000_s1028" type="#_x0000_t202" style="position:absolute;left:6021;top:3244;width:108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n2QL4A&#10;AADaAAAADwAAAGRycy9kb3ducmV2LnhtbERPy4rCMBTdC/5DuMLsNNWFSm0qIgjiYsDXOMtLc22K&#10;zU1pUq1/bxYDszycd7bubS2e1PrKsYLpJAFBXDhdcangct6NlyB8QNZYOyYFb/KwzoeDDFPtXnyk&#10;5ymUIoawT1GBCaFJpfSFIYt+4hriyN1dazFE2JZSt/iK4baWsySZS4sVxwaDDW0NFY9TZxXQ8tr9&#10;foeu4tvcmMfP4nBLrgelvkb9ZgUiUB/+xX/uvVYQt8Yr8QbI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J9kC+AAAA2gAAAA8AAAAAAAAAAAAAAAAAmAIAAGRycy9kb3ducmV2&#10;LnhtbFBLBQYAAAAABAAEAPUAAACDAwAAAAA=&#10;" stroked="f">
                  <v:path arrowok="t"/>
                  <v:textbox>
                    <w:txbxContent>
                      <w:p w14:paraId="31EEDF99" w14:textId="612DEE2B" w:rsidR="00664CF4" w:rsidRDefault="00664CF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„Budi od hajra“</w:t>
                        </w:r>
                      </w:p>
                      <w:p w14:paraId="3404B285" w14:textId="55426B43" w:rsidR="00664CF4" w:rsidRPr="00AF6B06" w:rsidRDefault="00664CF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</w:t>
                        </w:r>
                      </w:p>
                    </w:txbxContent>
                  </v:textbox>
                </v:shape>
                <v:shape id="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QY8MA&#10;AADaAAAADwAAAGRycy9kb3ducmV2LnhtbESP3WoCMRSE7wt9h3AKvetmVSzt1ij+UBApSHd9gMPm&#10;dLN1c7IkUde3N4WCl8PMfMPMFoPtxJl8aB0rGGU5COLa6ZYbBYfq8+UNRIjIGjvHpOBKARbzx4cZ&#10;Ftpd+JvOZWxEgnAoUIGJsS+kDLUhiyFzPXHyfpy3GJP0jdQeLwluOznO81dpseW0YLCntaH6WJ6s&#10;gs3vZH/g1mjbT7a7qvoapnu5Uur5aVh+gIg0xHv4v73VCt7h70q6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vQY8MAAADaAAAADwAAAAAAAAAAAAAAAACYAgAAZHJzL2Rv&#10;d25yZXYueG1sUEsFBgAAAAAEAAQA9QAAAIgDAAAAAA==&#10;">
                  <v:path arrowok="t"/>
                  <v:textbox>
                    <w:txbxContent>
                      <w:p w14:paraId="6FDF448C" w14:textId="77777777" w:rsidR="00664CF4" w:rsidRDefault="00664CF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3559F06" w14:textId="77777777" w:rsidR="00664CF4" w:rsidRPr="00AF6B06" w:rsidRDefault="00664CF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LbcMA&#10;AADbAAAADwAAAGRycy9kb3ducmV2LnhtbESP0WrCQBBF3wv+wzKFvtVNlRaJrlKVghRBNH7AkB2z&#10;sdnZkF01/r3zIPRthnvn3jOzRe8bdaUu1oENfAwzUMRlsDVXBo7Fz/sEVEzIFpvAZOBOERbzwcsM&#10;cxtuvKfrIVVKQjjmaMCl1OZax9KRxzgMLbFop9B5TLJ2lbYd3iTcN3qUZV/aY83S4LCllaPy73Dx&#10;Btbn8e7ItbO+HW9+i2Lbf+700pi31/57CipRn/7Nz+uNFXyhl19kAD1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SLbcMAAADbAAAADwAAAAAAAAAAAAAAAACYAgAAZHJzL2Rv&#10;d25yZXYueG1sUEsFBgAAAAAEAAQA9QAAAIgDAAAAAA==&#10;">
                  <v:path arrowok="t"/>
                  <v:textbox>
                    <w:txbxContent>
                      <w:p w14:paraId="54702BB4" w14:textId="0A625E99" w:rsidR="00664CF4" w:rsidRPr="00F06298" w:rsidRDefault="00664CF4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„Budi od hajra“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6E498569" w14:textId="77777777" w:rsidR="00664CF4" w:rsidRPr="00F06298" w:rsidRDefault="00664CF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158FF200" w14:textId="77777777" w:rsidR="00664CF4" w:rsidRPr="00F06298" w:rsidRDefault="00664CF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73339214" w14:textId="7EC432FD" w:rsidR="00664CF4" w:rsidRDefault="00664CF4" w:rsidP="0005124D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  <w:p w14:paraId="10BEB220" w14:textId="47E50B0C" w:rsidR="00664CF4" w:rsidRPr="0005124D" w:rsidRDefault="00664CF4" w:rsidP="0005124D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zaposleni u firmi</w:t>
                        </w:r>
                      </w:p>
                    </w:txbxContent>
                  </v:textbox>
                </v:shape>
                <v:line id="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  <o:lock v:ext="edit" shapetype="f"/>
                </v:line>
                <v:line id="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  <o:lock v:ext="edit" shapetype="f"/>
                </v:line>
                <w10:anchorlock/>
              </v:group>
            </w:pict>
          </mc:Fallback>
        </mc:AlternateContent>
      </w:r>
    </w:p>
    <w:p w14:paraId="2069B74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2A814DA" w14:textId="34ED9A5B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05124D">
        <w:rPr>
          <w:rFonts w:ascii="Arial" w:hAnsi="Arial"/>
          <w:b/>
          <w:lang w:val="sr-Latn-CS"/>
        </w:rPr>
        <w:t xml:space="preserve">Kontekst sistema </w:t>
      </w:r>
      <w:r w:rsidR="00664CF4">
        <w:rPr>
          <w:rFonts w:ascii="Arial" w:hAnsi="Arial"/>
          <w:b/>
          <w:lang w:val="sr-Latn-CS"/>
        </w:rPr>
        <w:t xml:space="preserve">“Budi od hajra” </w:t>
      </w:r>
    </w:p>
    <w:p w14:paraId="5534B9AC" w14:textId="77777777" w:rsidR="00AF6B06" w:rsidRPr="0005124D" w:rsidRDefault="00AF6B06" w:rsidP="00AF6B06">
      <w:pPr>
        <w:pStyle w:val="BodyText"/>
        <w:rPr>
          <w:b/>
          <w:lang w:val="de-DE"/>
        </w:rPr>
      </w:pPr>
    </w:p>
    <w:p w14:paraId="62C3EA74" w14:textId="77777777" w:rsidR="00206E1F" w:rsidRPr="003372D3" w:rsidRDefault="00417A42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15B8D6E2" wp14:editId="6F18587E">
                <wp:extent cx="2971800" cy="1466215"/>
                <wp:effectExtent l="0" t="0" r="0" b="635"/>
                <wp:docPr id="1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 16"/>
                        <wps:cNvSpPr txBox="1">
                          <a:spLocks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03373" w14:textId="77777777" w:rsidR="00664CF4" w:rsidRPr="00E5055D" w:rsidRDefault="00664CF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1328FF3" w14:textId="77777777" w:rsidR="00664CF4" w:rsidRPr="00E5055D" w:rsidRDefault="00664CF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C960ED" w14:textId="68432D4E" w:rsidR="00664CF4" w:rsidRPr="00E5055D" w:rsidRDefault="00664CF4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17"/>
                        <wps:cNvSpPr txBox="1">
                          <a:spLocks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1A84A" w14:textId="77777777" w:rsidR="00664CF4" w:rsidRPr="00E5055D" w:rsidRDefault="00664CF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2881FA39" w14:textId="77777777" w:rsidR="00664CF4" w:rsidRPr="00E5055D" w:rsidRDefault="00664CF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D69204B" w14:textId="77777777" w:rsidR="00664CF4" w:rsidRPr="00E5055D" w:rsidRDefault="00664CF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508B0F0" w14:textId="0DE911A1" w:rsidR="00664CF4" w:rsidRPr="00E5055D" w:rsidRDefault="00664CF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„Budi od hajra“</w:t>
                              </w:r>
                            </w:p>
                            <w:p w14:paraId="1978E345" w14:textId="22CC805A" w:rsidR="00664CF4" w:rsidRPr="00E5055D" w:rsidRDefault="00664CF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eb aplikacija</w:t>
                              </w:r>
                            </w:p>
                            <w:p w14:paraId="4DB3A01D" w14:textId="77777777" w:rsidR="00664CF4" w:rsidRPr="00E5055D" w:rsidRDefault="00664CF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F124E66" w14:textId="1C9178CB" w:rsidR="00664CF4" w:rsidRPr="00E5055D" w:rsidRDefault="00664CF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„Budi od hajra“</w:t>
                              </w:r>
                            </w:p>
                            <w:p w14:paraId="7C56A566" w14:textId="77777777" w:rsidR="00664CF4" w:rsidRPr="00E5055D" w:rsidRDefault="00664CF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20"/>
                        <wps:cNvCnPr>
                          <a:cxnSpLocks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22"/>
                        <wps:cNvSpPr txBox="1">
                          <a:spLocks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A1CAC" w14:textId="77777777" w:rsidR="00664CF4" w:rsidRDefault="00664CF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D6E2" id="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RsxAMAACcOAAAOAAAAZHJzL2Uyb0RvYy54bWzsV1tvnDgUfl+p/8HinXAZwwwopGrmEq2U&#10;7lbq7g/wgBlQwWZtT5hs1f++xzYQkmZ2q14irVQewHDM4ZzvfOfC5etT26A7KmTNWeYEF76DKMt5&#10;UbND5vz5x85dOUgqwgrScEYz555K5/XVq18u+y6lIa94U1CBQAmTad9lTqVUl3qezCvaEnnBO8pA&#10;WHLREgW34uAVgvSgvW280Pdjr+ei6ATPqZTwdGOFzpXRX5Y0V7+XpaQKNZkDtilzFua812fv6pKk&#10;B0G6qs4HM8hXWNGSmsFHJ1Ubogg6ivozVW2dCy55qS5y3nq8LOucGh/Am8B/4s2N4MfO+HJI+0M3&#10;wQTQPsHpq9Xmv929E6guIHYOYqSFEKFwqWHpu0MK0hvRve/eCesbLG95/kGC2Hsq1/cHuxnt+7e8&#10;AFXkqLiB5VSKVqsAh9HJoH8/oU9PCuXwMEyWwcqHIOUgC3Ach0Fk45NXEET9XhhiMBPEEfbxKNsO&#10;7+N4NbwcLvxESz2S2g8bYwfjtGfANfkAp/w2ON9XpKMmSlIDNsAZTnAGsYXTSDWWSJ2uOXgTGGjk&#10;HNJpj7VS6t3/BeYzoIyQBnF4DhKSdkKqG8pbpBeZIyBXjEHk7lYqi964RYdO8qYudnXTmBtx2K8b&#10;ge4I5NXOHAPgj7Y1DPWZk0RhZF09q8I3x3Mq2lpBgWjqNnOAHHDoTSStKCm2rDBrRerGriHgDTPc&#10;lKnGzqKoTvuTofhiDMSeF/eArOC2HkD9gkXFxd8O6qEWZI7860gEdVDzKwN2JAHGuniYGxwtNahi&#10;LtnPJYTloCpzlIPscq1swTl2oj5U8CUbeMbfQHqUtcFac9JaNZgPBH0hpi4emDok/sTC78zUaOE/&#10;Td+fTH2Wqaa4PXDiJ1NN/uKJqZCBkPoaIKi4a2b7U35ij/rTTKh3flExXaxiS9E4jocOM1HUFAHd&#10;nMzHp+byWSVtaqb7AUnPVFLGdRk1pes7FEiYEYY6+K81kaTgBxR2bZf2yAwnHxM/2a62K+ziMN66&#10;2N9s3De7NXbjXbCMNovNer0JPmlfApxWdVFQpk0fB6UAf1nnHEY2O+JMo9IEg/dYu+nbYOJ4NUZD&#10;B58nii2VAKF5/nK1MnpgYDhj4A/o6jDgDERcLs2nbNj0oBT446CDF0Z0noo/pqlrDs2iZ3ruGX4F&#10;Ifavw8Tdxauli3c4cpOlv3L9ILlOYh8neLN7zK9bSJ5v59dLjx1TemjzR+KO1+cIPM0kZsT9P1V6&#10;M0vD34jxbvhz0r8783tYz//vrv4BAAD//wMAUEsDBBQABgAIAAAAIQCg2Bei3AAAAAUBAAAPAAAA&#10;ZHJzL2Rvd25yZXYueG1sTI9BS8NAEIXvgv9hGcGb3aTV0sZsSinqqQi2gvQ2TaZJaHY2ZLdJ+u8d&#10;vejlweMN732TrkbbqJ46Xzs2EE8iUMS5K2ouDXzuXx8WoHxALrBxTAau5GGV3d6kmBRu4A/qd6FU&#10;UsI+QQNVCG2itc8rsugnriWW7OQ6i0FsV+qiw0HKbaOnUTTXFmuWhQpb2lSUn3cXa+BtwGE9i1/6&#10;7fm0uR72T+9f25iMub8b18+gAo3h7xh+8AUdMmE6ugsXXjUG5JHwq5I9zhdijwams2gJOkv1f/rs&#10;GwAA//8DAFBLAQItABQABgAIAAAAIQC2gziS/gAAAOEBAAATAAAAAAAAAAAAAAAAAAAAAABbQ29u&#10;dGVudF9UeXBlc10ueG1sUEsBAi0AFAAGAAgAAAAhADj9If/WAAAAlAEAAAsAAAAAAAAAAAAAAAAA&#10;LwEAAF9yZWxzLy5yZWxzUEsBAi0AFAAGAAgAAAAhAJkP9GzEAwAAJw4AAA4AAAAAAAAAAAAAAAAA&#10;LgIAAGRycy9lMm9Eb2MueG1sUEsBAi0AFAAGAAgAAAAhAKDYF6LcAAAABQEAAA8AAAAAAAAAAAAA&#10;AAAAHgYAAGRycy9kb3ducmV2LnhtbFBLBQYAAAAABAAEAPMAAAAnBwAAAAA=&#10;">
                <v:shape id="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9CEsIA&#10;AADaAAAADwAAAGRycy9kb3ducmV2LnhtbESP0WrCQBRE3wX/YbmFvummSotEV9EWIRRBTPIBl+xt&#10;NjV7N2RXk/59tyD0cZiZM8xmN9pW3Kn3jWMFL/MEBHHldMO1grI4zlYgfEDW2DomBT/kYbedTjaY&#10;ajfwhe55qEWEsE9RgQmhS6X0lSGLfu464uh9ud5iiLKvpe5xiHDbykWSvEmLDccFgx29G6qu+c0q&#10;+PhenktujLbdMvssitP4epYHpZ6fxv0aRKAx/Icf7UwrWMDflX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0ISwgAAANoAAAAPAAAAAAAAAAAAAAAAAJgCAABkcnMvZG93&#10;bnJldi54bWxQSwUGAAAAAAQABAD1AAAAhwMAAAAA&#10;">
                  <v:path arrowok="t"/>
                  <v:textbox>
                    <w:txbxContent>
                      <w:p w14:paraId="41303373" w14:textId="77777777" w:rsidR="00664CF4" w:rsidRPr="00E5055D" w:rsidRDefault="00664CF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1328FF3" w14:textId="77777777" w:rsidR="00664CF4" w:rsidRPr="00E5055D" w:rsidRDefault="00664CF4">
                        <w:pPr>
                          <w:rPr>
                            <w:lang w:val="sr-Latn-CS"/>
                          </w:rPr>
                        </w:pPr>
                      </w:p>
                      <w:p w14:paraId="3BC960ED" w14:textId="68432D4E" w:rsidR="00664CF4" w:rsidRPr="00E5055D" w:rsidRDefault="00664CF4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</w:t>
                        </w:r>
                        <w:r w:rsidRPr="00E5055D">
                          <w:rPr>
                            <w:lang w:val="sr-Latn-CS"/>
                          </w:rPr>
                          <w:t>eb čitač</w:t>
                        </w:r>
                      </w:p>
                    </w:txbxContent>
                  </v:textbox>
                </v:shape>
                <v:shape id="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nicMA&#10;AADaAAAADwAAAGRycy9kb3ducmV2LnhtbESP0WrCQBRE3wv+w3IF3+rGBoukrmJbCqEIQeMHXLK3&#10;2bTZuyG7TeLfdwWhj8PMnGG2+8m2YqDeN44VrJYJCOLK6YZrBZfy43EDwgdkja1jUnAlD/vd7GGL&#10;mXYjn2g4h1pECPsMFZgQukxKXxmy6JeuI47el+sthij7Wuoexwi3rXxKkmdpseG4YLCjN0PVz/nX&#10;Knj/TosLN0bbLs0/y/I4rQv5qtRiPh1eQASawn/43s61ghRuV+IN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PnicMAAADaAAAADwAAAAAAAAAAAAAAAACYAgAAZHJzL2Rv&#10;d25yZXYueG1sUEsFBgAAAAAEAAQA9QAAAIgDAAAAAA==&#10;">
                  <v:path arrowok="t"/>
                  <v:textbox>
                    <w:txbxContent>
                      <w:p w14:paraId="6761A84A" w14:textId="77777777" w:rsidR="00664CF4" w:rsidRPr="00E5055D" w:rsidRDefault="00664CF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2881FA39" w14:textId="77777777" w:rsidR="00664CF4" w:rsidRPr="00E5055D" w:rsidRDefault="00664CF4">
                        <w:pPr>
                          <w:rPr>
                            <w:lang w:val="sr-Latn-CS"/>
                          </w:rPr>
                        </w:pPr>
                      </w:p>
                      <w:p w14:paraId="1D69204B" w14:textId="77777777" w:rsidR="00664CF4" w:rsidRPr="00E5055D" w:rsidRDefault="00664CF4">
                        <w:pPr>
                          <w:rPr>
                            <w:lang w:val="sr-Latn-CS"/>
                          </w:rPr>
                        </w:pPr>
                      </w:p>
                      <w:p w14:paraId="6508B0F0" w14:textId="0DE911A1" w:rsidR="00664CF4" w:rsidRPr="00E5055D" w:rsidRDefault="00664CF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„Budi od hajra“</w:t>
                        </w:r>
                      </w:p>
                      <w:p w14:paraId="1978E345" w14:textId="22CC805A" w:rsidR="00664CF4" w:rsidRPr="00E5055D" w:rsidRDefault="00664CF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</w:t>
                        </w:r>
                        <w:r w:rsidRPr="00E5055D">
                          <w:rPr>
                            <w:lang w:val="sr-Latn-CS"/>
                          </w:rPr>
                          <w:t>eb aplikacija</w:t>
                        </w:r>
                      </w:p>
                      <w:p w14:paraId="4DB3A01D" w14:textId="77777777" w:rsidR="00664CF4" w:rsidRPr="00E5055D" w:rsidRDefault="00664CF4">
                        <w:pPr>
                          <w:rPr>
                            <w:lang w:val="sr-Latn-CS"/>
                          </w:rPr>
                        </w:pPr>
                      </w:p>
                      <w:p w14:paraId="7F124E66" w14:textId="1C9178CB" w:rsidR="00664CF4" w:rsidRPr="00E5055D" w:rsidRDefault="00664CF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„Budi od hajra“</w:t>
                        </w:r>
                      </w:p>
                      <w:p w14:paraId="7C56A566" w14:textId="77777777" w:rsidR="00664CF4" w:rsidRPr="00E5055D" w:rsidRDefault="00664CF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>
                  <o:lock v:ext="edit" shapetype="f"/>
                </v:line>
                <v:shape id="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Z3sMA&#10;AADaAAAADwAAAGRycy9kb3ducmV2LnhtbESPQWvCQBSE74L/YXlCb7qx0BhSVylCoeRQaKy1x0f2&#10;NRvMvg3ZjUn/fbcgeBxm5htmu59sK67U+8axgvUqAUFcOd1wreDz+LrMQPiArLF1TAp+ycN+N59t&#10;Mddu5A+6lqEWEcI+RwUmhC6X0leGLPqV64ij9+N6iyHKvpa6xzHCbSsfkySVFhuOCwY7OhiqLuVg&#10;FVB2Gr7fw9DwOTXm8rUpzsmpUOphMb08gwg0hXv41n7TCp7g/0q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hZ3sMAAADaAAAADwAAAAAAAAAAAAAAAACYAgAAZHJzL2Rv&#10;d25yZXYueG1sUEsFBgAAAAAEAAQA9QAAAIgDAAAAAA==&#10;" stroked="f">
                  <v:path arrowok="t"/>
                  <v:textbox>
                    <w:txbxContent>
                      <w:p w14:paraId="583A1CAC" w14:textId="77777777" w:rsidR="00664CF4" w:rsidRDefault="00664CF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063E5C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792F736" w14:textId="3D432F98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05124D">
        <w:rPr>
          <w:rFonts w:ascii="Arial" w:hAnsi="Arial"/>
          <w:b/>
          <w:lang w:val="sr-Latn-CS"/>
        </w:rPr>
        <w:t xml:space="preserve">Pregled sistema </w:t>
      </w:r>
      <w:r w:rsidR="00664CF4">
        <w:rPr>
          <w:rFonts w:ascii="Arial" w:hAnsi="Arial"/>
          <w:b/>
          <w:lang w:val="sr-Latn-CS"/>
        </w:rPr>
        <w:t xml:space="preserve">“Budi od hajra” </w:t>
      </w:r>
    </w:p>
    <w:p w14:paraId="1C229767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6171A83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6F611A75" w14:textId="064AEA43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>Tabela prikazana u ovom odeljku identif</w:t>
      </w:r>
      <w:r w:rsidR="0005124D">
        <w:rPr>
          <w:lang w:val="sr-Latn-CS"/>
        </w:rPr>
        <w:t xml:space="preserve">ikuje osnovne mogućnosti </w:t>
      </w:r>
      <w:r w:rsidR="00664CF4">
        <w:rPr>
          <w:lang w:val="sr-Latn-CS"/>
        </w:rPr>
        <w:t xml:space="preserve">“Budi od hajra” </w:t>
      </w:r>
      <w:r>
        <w:rPr>
          <w:lang w:val="sr-Latn-CS"/>
        </w:rPr>
        <w:t>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B40F8E8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40A04E08" w14:textId="77777777">
        <w:tc>
          <w:tcPr>
            <w:tcW w:w="4230" w:type="dxa"/>
          </w:tcPr>
          <w:p w14:paraId="0699C69C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5464F88E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E91312" w14:paraId="130C9E5E" w14:textId="77777777">
        <w:tc>
          <w:tcPr>
            <w:tcW w:w="4230" w:type="dxa"/>
          </w:tcPr>
          <w:p w14:paraId="60DE58B4" w14:textId="37A90A28" w:rsidR="00206E1F" w:rsidRPr="003372D3" w:rsidRDefault="007866B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dodavanja komentara</w:t>
            </w:r>
          </w:p>
        </w:tc>
        <w:tc>
          <w:tcPr>
            <w:tcW w:w="4518" w:type="dxa"/>
          </w:tcPr>
          <w:p w14:paraId="1525662A" w14:textId="2BA13416" w:rsidR="00206E1F" w:rsidRDefault="007866BC" w:rsidP="007866B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Biće omogućeno dodavanje komentara od strane korisnika.</w:t>
            </w:r>
          </w:p>
          <w:p w14:paraId="56CD0A2F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E91312" w14:paraId="14BDEC3C" w14:textId="77777777">
        <w:tc>
          <w:tcPr>
            <w:tcW w:w="4230" w:type="dxa"/>
          </w:tcPr>
          <w:p w14:paraId="66244833" w14:textId="6D7F7AD9" w:rsidR="00206E1F" w:rsidRPr="00A10502" w:rsidRDefault="00A1050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Lak pristup upla</w:t>
            </w:r>
            <w:r>
              <w:rPr>
                <w:lang w:val="sr-Latn-RS"/>
              </w:rPr>
              <w:t>ćivanju no</w:t>
            </w:r>
            <w:r w:rsidR="00272B86">
              <w:rPr>
                <w:lang w:val="sr-Latn-RS"/>
              </w:rPr>
              <w:t>vca</w:t>
            </w:r>
          </w:p>
        </w:tc>
        <w:tc>
          <w:tcPr>
            <w:tcW w:w="4518" w:type="dxa"/>
          </w:tcPr>
          <w:p w14:paraId="31FEBDA3" w14:textId="5073D6A8" w:rsidR="00206E1F" w:rsidRPr="003372D3" w:rsidRDefault="0028476E" w:rsidP="00A1050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Putem veb </w:t>
            </w:r>
            <w:r w:rsidR="007866BC">
              <w:rPr>
                <w:lang w:val="sr-Latn-CS"/>
              </w:rPr>
              <w:t>aplikacije će biti olakšan pristup korisnicima da uplate novac namenjen za humanitarnu akciju.</w:t>
            </w:r>
          </w:p>
        </w:tc>
      </w:tr>
      <w:tr w:rsidR="00206E1F" w:rsidRPr="00E91312" w14:paraId="01B00450" w14:textId="77777777">
        <w:tc>
          <w:tcPr>
            <w:tcW w:w="4230" w:type="dxa"/>
          </w:tcPr>
          <w:p w14:paraId="551C815A" w14:textId="12DCE98B" w:rsidR="00206E1F" w:rsidRPr="003372D3" w:rsidRDefault="00A1050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Lak pristup svim informacijama</w:t>
            </w:r>
          </w:p>
        </w:tc>
        <w:tc>
          <w:tcPr>
            <w:tcW w:w="4518" w:type="dxa"/>
          </w:tcPr>
          <w:p w14:paraId="2C172BC2" w14:textId="02FD25F5" w:rsidR="00A10502" w:rsidRDefault="00A10502" w:rsidP="00A10502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CS"/>
              </w:rPr>
              <w:t>Korisnici</w:t>
            </w:r>
            <w:r w:rsidRPr="00F04B8D">
              <w:rPr>
                <w:lang w:val="sr-Latn-BA"/>
              </w:rPr>
              <w:t xml:space="preserve"> će moći putem pretrage sami da pristupe direktno infomacijama o </w:t>
            </w:r>
            <w:r>
              <w:rPr>
                <w:lang w:val="sr-Latn-BA"/>
              </w:rPr>
              <w:t>svim humanitarnim akcijama.</w:t>
            </w:r>
            <w:r w:rsidRPr="00F04B8D">
              <w:rPr>
                <w:lang w:val="sr-Latn-BA"/>
              </w:rPr>
              <w:t xml:space="preserve"> Takođe, mogu da pristupe otvaranjem </w:t>
            </w:r>
            <w:r>
              <w:rPr>
                <w:lang w:val="sr-Latn-BA"/>
              </w:rPr>
              <w:t>odgovajućih kartica. Korisnici</w:t>
            </w:r>
            <w:r w:rsidR="00801011">
              <w:rPr>
                <w:lang w:val="sr-Latn-BA"/>
              </w:rPr>
              <w:t>ma</w:t>
            </w:r>
            <w:r w:rsidRPr="00F04B8D">
              <w:rPr>
                <w:lang w:val="sr-Latn-BA"/>
              </w:rPr>
              <w:t xml:space="preserve"> su dostupne i informacije o </w:t>
            </w:r>
            <w:r>
              <w:rPr>
                <w:lang w:val="sr-Latn-BA"/>
              </w:rPr>
              <w:t>radnicima u humanitarnoj organizaciji.</w:t>
            </w:r>
          </w:p>
          <w:p w14:paraId="7CC3E187" w14:textId="66B0EA3E" w:rsidR="00206E1F" w:rsidRPr="00A10502" w:rsidRDefault="00206E1F" w:rsidP="00A10502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</w:tr>
      <w:tr w:rsidR="00206E1F" w:rsidRPr="00E91312" w14:paraId="59045D62" w14:textId="77777777">
        <w:tc>
          <w:tcPr>
            <w:tcW w:w="4230" w:type="dxa"/>
          </w:tcPr>
          <w:p w14:paraId="58A225BC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5F8E91BC" w14:textId="77777777"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ili engleskom jeziku. </w:t>
            </w:r>
          </w:p>
          <w:p w14:paraId="28261BC7" w14:textId="77777777" w:rsidR="00206E1F" w:rsidRPr="003372D3" w:rsidRDefault="00206E1F" w:rsidP="00A10502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E91312" w14:paraId="785985F6" w14:textId="77777777">
        <w:tc>
          <w:tcPr>
            <w:tcW w:w="4230" w:type="dxa"/>
          </w:tcPr>
          <w:p w14:paraId="177F6C5E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Jednostavno ažuriranje podataka sa bilo koje lokacije</w:t>
            </w:r>
          </w:p>
        </w:tc>
        <w:tc>
          <w:tcPr>
            <w:tcW w:w="4518" w:type="dxa"/>
          </w:tcPr>
          <w:p w14:paraId="0E6D1DFB" w14:textId="77777777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0B23D2C5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1D7529A0" w14:textId="77777777" w:rsidR="00206E1F" w:rsidRPr="003372D3" w:rsidRDefault="00206E1F">
      <w:pPr>
        <w:pStyle w:val="BodyText"/>
        <w:rPr>
          <w:lang w:val="sr-Latn-CS"/>
        </w:rPr>
      </w:pPr>
    </w:p>
    <w:p w14:paraId="32CAB153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25017A98" w14:textId="27DCC8ED" w:rsidR="00206E1F" w:rsidRPr="003372D3" w:rsidRDefault="00664CF4" w:rsidP="00445A8C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445A8C">
        <w:rPr>
          <w:lang w:val="sr-Latn-CS"/>
        </w:rPr>
        <w:t xml:space="preserve"> sistem, kao </w:t>
      </w:r>
      <w:r w:rsidR="0028476E">
        <w:rPr>
          <w:lang w:val="sr-Latn-CS"/>
        </w:rPr>
        <w:t>Veb</w:t>
      </w:r>
      <w:r w:rsidR="00445A8C">
        <w:rPr>
          <w:lang w:val="sr-Latn-CS"/>
        </w:rPr>
        <w:t xml:space="preserve"> aplikacija je zavisan od</w:t>
      </w:r>
      <w:r w:rsidR="00D67D2B">
        <w:rPr>
          <w:lang w:val="sr-Latn-CS"/>
        </w:rPr>
        <w:t>:</w:t>
      </w:r>
    </w:p>
    <w:p w14:paraId="44C8F0F6" w14:textId="2E568A04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28476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14:paraId="6BD0DBBD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468AE1B6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5901ED4A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39F9187C" w14:textId="253285D9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28476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14:paraId="242D1667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70C14096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40D7AC29" w14:textId="71321982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28476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2CF46980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4B6693A1" w14:textId="2D1EB609" w:rsidR="00206E1F" w:rsidRPr="003372D3" w:rsidRDefault="00E157FF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664CF4">
        <w:rPr>
          <w:lang w:val="sr-Latn-CS"/>
        </w:rPr>
        <w:t xml:space="preserve">“Budi od hajra” </w:t>
      </w:r>
      <w:r w:rsidR="00A82910"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14:paraId="393A72A3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124CA751" w14:textId="6E8E4D9C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>U ovom odeljku su d</w:t>
      </w:r>
      <w:r w:rsidR="009A3521">
        <w:rPr>
          <w:lang w:val="sr-Latn-CS"/>
        </w:rPr>
        <w:t xml:space="preserve">efinisane funkcionalnosti </w:t>
      </w:r>
      <w:r w:rsidR="00664CF4">
        <w:rPr>
          <w:lang w:val="de-DE"/>
        </w:rPr>
        <w:t xml:space="preserve">“Budi od hajra” 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21BB8893" w14:textId="77777777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14:paraId="29E09A08" w14:textId="13CEC16F" w:rsidR="00DA036C" w:rsidRPr="00DA036C" w:rsidRDefault="00DA036C" w:rsidP="00DA036C">
      <w:pPr>
        <w:pStyle w:val="BodyText"/>
        <w:rPr>
          <w:lang w:val="sr-Latn-CS"/>
        </w:rPr>
      </w:pPr>
      <w:r w:rsidRPr="00DA036C">
        <w:rPr>
          <w:lang w:val="sr-Latn-CS"/>
        </w:rPr>
        <w:t xml:space="preserve">Za administratora i zaposlene u humanitarnoj organizaciji se mora obezbediti prijavljivanje na </w:t>
      </w:r>
      <w:r w:rsidR="0028476E">
        <w:rPr>
          <w:lang w:val="sr-Latn-CS"/>
        </w:rPr>
        <w:t xml:space="preserve">veb </w:t>
      </w:r>
      <w:r w:rsidRPr="00DA036C">
        <w:rPr>
          <w:lang w:val="sr-Latn-CS"/>
        </w:rPr>
        <w:t>aplikaciju korišćenjem korisničkog imena i lozinke. Biće omogućena i obnova lozinke u slučaju da je korisnik zaboravio lozinku.</w:t>
      </w:r>
    </w:p>
    <w:p w14:paraId="3EB057B7" w14:textId="2881F7EE" w:rsidR="00DA036C" w:rsidRPr="003372D3" w:rsidRDefault="00DA036C" w:rsidP="00DA036C">
      <w:pPr>
        <w:pStyle w:val="BodyText"/>
        <w:rPr>
          <w:lang w:val="sr-Latn-CS"/>
        </w:rPr>
      </w:pPr>
      <w:r w:rsidRPr="00DA036C">
        <w:rPr>
          <w:lang w:val="sr-Latn-CS"/>
        </w:rPr>
        <w:t>U zavisnosti od toga da li je korisnik administrator ili radnik u humanitarnoj organizaciji, razlikuju se opcije.</w:t>
      </w:r>
    </w:p>
    <w:p w14:paraId="07401F29" w14:textId="6E8D2163"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r w:rsidRPr="00254CBE">
        <w:rPr>
          <w:lang w:val="sr-Latn-CS"/>
        </w:rPr>
        <w:t xml:space="preserve">Unos, prikaz i ažuriranje osnovnih podataka o </w:t>
      </w:r>
      <w:bookmarkEnd w:id="21"/>
      <w:r w:rsidR="00DA036C">
        <w:rPr>
          <w:lang w:val="sr-Latn-CS"/>
        </w:rPr>
        <w:t>humanitarnoj organizaciji</w:t>
      </w:r>
    </w:p>
    <w:p w14:paraId="09599097" w14:textId="529A10CE" w:rsidR="00DA036C" w:rsidRPr="003372D3" w:rsidRDefault="00DA036C" w:rsidP="002A5E27">
      <w:pPr>
        <w:pStyle w:val="BodyText"/>
        <w:rPr>
          <w:lang w:val="sr-Latn-CS"/>
        </w:rPr>
      </w:pPr>
      <w:r w:rsidRPr="00DA036C">
        <w:rPr>
          <w:lang w:val="sr-Latn-CS"/>
        </w:rPr>
        <w:t xml:space="preserve">Administrator je zadužen za ažuriranje osnovnih podataka o humanitarnoj organizaciji koji će se prikazivati na glavnoj stranici </w:t>
      </w:r>
      <w:r w:rsidR="0028476E">
        <w:rPr>
          <w:lang w:val="sr-Latn-CS"/>
        </w:rPr>
        <w:t>veb a</w:t>
      </w:r>
      <w:r w:rsidRPr="00DA036C">
        <w:rPr>
          <w:lang w:val="sr-Latn-CS"/>
        </w:rPr>
        <w:t>plikacije.</w:t>
      </w:r>
    </w:p>
    <w:p w14:paraId="646500C7" w14:textId="2979E63B" w:rsidR="00206E1F" w:rsidRPr="003372D3" w:rsidRDefault="003A174E">
      <w:pPr>
        <w:pStyle w:val="Heading2"/>
        <w:rPr>
          <w:lang w:val="sr-Latn-CS"/>
        </w:rPr>
      </w:pPr>
      <w:r>
        <w:rPr>
          <w:lang w:val="sr-Latn-CS"/>
        </w:rPr>
        <w:t>Dodavanje obave</w:t>
      </w:r>
      <w:r>
        <w:rPr>
          <w:lang w:val="sr-Latn-RS"/>
        </w:rPr>
        <w:t>štenja i citata</w:t>
      </w:r>
    </w:p>
    <w:p w14:paraId="11DBC935" w14:textId="45E31EDB" w:rsidR="00206E1F" w:rsidRPr="003372D3" w:rsidRDefault="00F9382E" w:rsidP="009029D5">
      <w:pPr>
        <w:pStyle w:val="BodyText"/>
        <w:rPr>
          <w:lang w:val="sr-Latn-CS"/>
        </w:rPr>
      </w:pPr>
      <w:r w:rsidRPr="00F9382E">
        <w:rPr>
          <w:lang w:val="sr-Latn-CS"/>
        </w:rPr>
        <w:t>Administrator i zaposleni u humanitarnoj organizaciji</w:t>
      </w:r>
      <w:r w:rsidR="003A174E" w:rsidRPr="00F9382E">
        <w:rPr>
          <w:lang w:val="sr-Latn-CS"/>
        </w:rPr>
        <w:t xml:space="preserve"> </w:t>
      </w:r>
      <w:r w:rsidR="003A174E" w:rsidRPr="003A174E">
        <w:rPr>
          <w:lang w:val="sr-Latn-CS"/>
        </w:rPr>
        <w:t xml:space="preserve">dodaje obaveštenja koja se tiču humanitarnih akcija, početak i završetak akcije, kao i obaveštenje o prikupljenom novcu, takođe i slike i video snimke akcija, a i daljih planiranih aktivnosti. </w:t>
      </w:r>
      <w:r w:rsidR="0028476E">
        <w:rPr>
          <w:lang w:val="sr-Latn-CS"/>
        </w:rPr>
        <w:t xml:space="preserve">Administrator </w:t>
      </w:r>
      <w:r w:rsidR="003A174E" w:rsidRPr="003A174E">
        <w:rPr>
          <w:lang w:val="sr-Latn-CS"/>
        </w:rPr>
        <w:t xml:space="preserve">dodaje i najvažnije citate o vrednosti udeljivanja </w:t>
      </w:r>
      <w:r w:rsidR="00DA7DB0">
        <w:rPr>
          <w:lang w:val="sr-Latn-CS"/>
        </w:rPr>
        <w:t>donacija</w:t>
      </w:r>
      <w:r w:rsidR="003A174E" w:rsidRPr="003A174E">
        <w:rPr>
          <w:lang w:val="sr-Latn-CS"/>
        </w:rPr>
        <w:t xml:space="preserve"> onima koju si slabijeg imovinskog stanja.</w:t>
      </w:r>
    </w:p>
    <w:p w14:paraId="45A1B6F0" w14:textId="0593FA72" w:rsidR="00206E1F" w:rsidRDefault="00272B86">
      <w:pPr>
        <w:pStyle w:val="Heading2"/>
        <w:rPr>
          <w:lang w:val="sr-Latn-CS"/>
        </w:rPr>
      </w:pPr>
      <w:r>
        <w:rPr>
          <w:lang w:val="sr-Latn-CS"/>
        </w:rPr>
        <w:t>Dodavanje</w:t>
      </w:r>
      <w:r w:rsidR="003A174E">
        <w:rPr>
          <w:lang w:val="sr-Latn-CS"/>
        </w:rPr>
        <w:t xml:space="preserve"> komentara</w:t>
      </w:r>
    </w:p>
    <w:p w14:paraId="208818C9" w14:textId="7561BE71" w:rsidR="003A174E" w:rsidRPr="003A174E" w:rsidRDefault="003A174E" w:rsidP="003A174E">
      <w:pPr>
        <w:ind w:left="720"/>
        <w:rPr>
          <w:lang w:val="sr-Latn-CS"/>
        </w:rPr>
      </w:pPr>
      <w:r>
        <w:rPr>
          <w:lang w:val="sr-Latn-CS"/>
        </w:rPr>
        <w:t xml:space="preserve">Dodavanje komentara od strane korisnika </w:t>
      </w:r>
      <w:r w:rsidR="00B42708">
        <w:rPr>
          <w:lang w:val="sr-Latn-CS"/>
        </w:rPr>
        <w:t>biće omogućeno; g</w:t>
      </w:r>
      <w:r w:rsidR="00DA7DB0">
        <w:rPr>
          <w:lang w:val="sr-Latn-CS"/>
        </w:rPr>
        <w:t>de će k</w:t>
      </w:r>
      <w:r w:rsidR="00B42708">
        <w:rPr>
          <w:lang w:val="sr-Latn-CS"/>
        </w:rPr>
        <w:t xml:space="preserve">orisnici moći napisati </w:t>
      </w:r>
      <w:r w:rsidR="00DA7DB0">
        <w:rPr>
          <w:lang w:val="sr-Latn-CS"/>
        </w:rPr>
        <w:t xml:space="preserve">sugestije, </w:t>
      </w:r>
      <w:r w:rsidR="00B42708">
        <w:rPr>
          <w:lang w:val="sr-Latn-CS"/>
        </w:rPr>
        <w:lastRenderedPageBreak/>
        <w:t>pohvale i kritike.</w:t>
      </w:r>
      <w:bookmarkStart w:id="22" w:name="_GoBack"/>
      <w:bookmarkEnd w:id="22"/>
    </w:p>
    <w:p w14:paraId="5BE8E39B" w14:textId="4A455B2A" w:rsidR="003A174E" w:rsidRDefault="003A174E" w:rsidP="003A174E">
      <w:pPr>
        <w:pStyle w:val="Heading2"/>
        <w:rPr>
          <w:lang w:val="sr-Latn-CS"/>
        </w:rPr>
      </w:pPr>
      <w:r w:rsidRPr="003A174E">
        <w:rPr>
          <w:lang w:val="sr-Latn-CS"/>
        </w:rPr>
        <w:t xml:space="preserve">Uplaćivanje </w:t>
      </w:r>
      <w:r w:rsidR="00DA7DB0">
        <w:rPr>
          <w:lang w:val="sr-Latn-CS"/>
        </w:rPr>
        <w:t>donacija</w:t>
      </w:r>
    </w:p>
    <w:p w14:paraId="14DDEC2B" w14:textId="7BC2347F" w:rsidR="003A174E" w:rsidRDefault="003A174E" w:rsidP="003A174E">
      <w:pPr>
        <w:ind w:left="720"/>
        <w:rPr>
          <w:lang w:val="sr-Latn-CS"/>
        </w:rPr>
      </w:pPr>
      <w:r>
        <w:rPr>
          <w:lang w:val="sr-Latn-CS"/>
        </w:rPr>
        <w:t xml:space="preserve">Korisnicima će biti omogućeno uplaćivanje </w:t>
      </w:r>
      <w:r w:rsidR="00DA7DB0">
        <w:rPr>
          <w:lang w:val="sr-Latn-CS"/>
        </w:rPr>
        <w:t>donacija</w:t>
      </w:r>
      <w:r w:rsidR="000C785C">
        <w:rPr>
          <w:lang w:val="sr-Latn-CS"/>
        </w:rPr>
        <w:t xml:space="preserve"> putem veb </w:t>
      </w:r>
      <w:r>
        <w:rPr>
          <w:lang w:val="sr-Latn-CS"/>
        </w:rPr>
        <w:t>aplikacije.</w:t>
      </w:r>
    </w:p>
    <w:p w14:paraId="2FB0DD44" w14:textId="77777777" w:rsidR="00DA7DB0" w:rsidRPr="00DA7DB0" w:rsidRDefault="00DA7DB0" w:rsidP="00DA7DB0">
      <w:pPr>
        <w:rPr>
          <w:rFonts w:asciiTheme="minorBidi" w:hAnsiTheme="minorBidi" w:cstheme="minorBidi"/>
          <w:lang w:val="sr-Latn-CS"/>
        </w:rPr>
      </w:pPr>
    </w:p>
    <w:p w14:paraId="2F253B0B" w14:textId="09FA5A4E" w:rsidR="00DA7DB0" w:rsidRDefault="00DA7DB0" w:rsidP="00DA7DB0">
      <w:pPr>
        <w:pStyle w:val="Heading2"/>
        <w:rPr>
          <w:lang w:val="sr-Latn-CS"/>
        </w:rPr>
      </w:pPr>
      <w:r w:rsidRPr="00DA7DB0">
        <w:rPr>
          <w:lang w:val="sr-Latn-CS"/>
        </w:rPr>
        <w:t>P</w:t>
      </w:r>
      <w:r>
        <w:rPr>
          <w:lang w:val="sr-Latn-CS"/>
        </w:rPr>
        <w:t>rijavljivanje za volontiranje</w:t>
      </w:r>
    </w:p>
    <w:p w14:paraId="574AA37D" w14:textId="54345A9E" w:rsidR="00DA7DB0" w:rsidRPr="002C6398" w:rsidRDefault="00DA7DB0" w:rsidP="000C785C">
      <w:pPr>
        <w:ind w:left="720"/>
        <w:jc w:val="both"/>
        <w:rPr>
          <w:rFonts w:asciiTheme="majorBidi" w:hAnsiTheme="majorBidi" w:cstheme="majorBidi"/>
          <w:lang w:val="sr-Latn-CS"/>
        </w:rPr>
      </w:pPr>
      <w:r w:rsidRPr="002C6398">
        <w:rPr>
          <w:rFonts w:asciiTheme="majorBidi" w:hAnsiTheme="majorBidi" w:cstheme="majorBidi"/>
          <w:lang w:val="sr-Latn-CS"/>
        </w:rPr>
        <w:t>Postojaće opcija gde se korisnici mog</w:t>
      </w:r>
      <w:r w:rsidR="000C785C">
        <w:rPr>
          <w:rFonts w:asciiTheme="majorBidi" w:hAnsiTheme="majorBidi" w:cstheme="majorBidi"/>
          <w:lang w:val="sr-Latn-CS"/>
        </w:rPr>
        <w:t xml:space="preserve">u prijaviti za volontiranje, potrebno je </w:t>
      </w:r>
      <w:r w:rsidRPr="002C6398">
        <w:rPr>
          <w:rFonts w:asciiTheme="majorBidi" w:hAnsiTheme="majorBidi" w:cstheme="majorBidi"/>
          <w:lang w:val="sr-Latn-CS"/>
        </w:rPr>
        <w:t>uneti ime, prezime,</w:t>
      </w:r>
      <w:r w:rsidR="00521A43">
        <w:rPr>
          <w:rFonts w:asciiTheme="majorBidi" w:hAnsiTheme="majorBidi" w:cstheme="majorBidi"/>
          <w:lang w:val="sr-Latn-CS"/>
        </w:rPr>
        <w:t xml:space="preserve"> e-mail,</w:t>
      </w:r>
      <w:r w:rsidRPr="002C6398">
        <w:rPr>
          <w:rFonts w:asciiTheme="majorBidi" w:hAnsiTheme="majorBidi" w:cstheme="majorBidi"/>
          <w:lang w:val="sr-Latn-CS"/>
        </w:rPr>
        <w:t xml:space="preserve"> državu i grad iz kojeg dolaze, kao i adresu stanovanja, datum rođenja, broj telefona i raz</w:t>
      </w:r>
      <w:r w:rsidR="0028476E">
        <w:rPr>
          <w:rFonts w:asciiTheme="majorBidi" w:hAnsiTheme="majorBidi" w:cstheme="majorBidi"/>
          <w:lang w:val="sr-Latn-CS"/>
        </w:rPr>
        <w:t xml:space="preserve">log zbog čega se prijavljuju za </w:t>
      </w:r>
      <w:r w:rsidRPr="002C6398">
        <w:rPr>
          <w:rFonts w:asciiTheme="majorBidi" w:hAnsiTheme="majorBidi" w:cstheme="majorBidi"/>
          <w:lang w:val="sr-Latn-CS"/>
        </w:rPr>
        <w:t>volontiranje. Nakon prijave, na početnoj strani će biti obaveštenje kome je odobreno volontiranje.</w:t>
      </w:r>
    </w:p>
    <w:p w14:paraId="367008BF" w14:textId="77777777" w:rsidR="00DA7DB0" w:rsidRDefault="00DA7DB0" w:rsidP="00DA7DB0">
      <w:pPr>
        <w:rPr>
          <w:rFonts w:asciiTheme="minorBidi" w:hAnsiTheme="minorBidi" w:cstheme="minorBidi"/>
          <w:lang w:val="sr-Latn-CS"/>
        </w:rPr>
      </w:pPr>
    </w:p>
    <w:p w14:paraId="08A0C3A7" w14:textId="4577549B" w:rsidR="00A00EAE" w:rsidRPr="00A00EAE" w:rsidRDefault="008639BB" w:rsidP="00A00EAE">
      <w:pPr>
        <w:pStyle w:val="Heading2"/>
        <w:rPr>
          <w:lang w:val="sr-Latn-CS"/>
        </w:rPr>
      </w:pPr>
      <w:r w:rsidRPr="008639BB">
        <w:rPr>
          <w:lang w:val="sr-Latn-CS"/>
        </w:rPr>
        <w:t xml:space="preserve">Direktan poziv ili poruka </w:t>
      </w:r>
    </w:p>
    <w:p w14:paraId="7C17321A" w14:textId="20EA1AF7" w:rsidR="0028476E" w:rsidRDefault="008639BB" w:rsidP="0028476E">
      <w:pPr>
        <w:ind w:left="720"/>
        <w:rPr>
          <w:rFonts w:asciiTheme="majorBidi" w:hAnsiTheme="majorBidi" w:cstheme="majorBidi"/>
          <w:lang w:val="sr-Latn-CS"/>
        </w:rPr>
      </w:pPr>
      <w:r w:rsidRPr="002C6398">
        <w:rPr>
          <w:rFonts w:asciiTheme="majorBidi" w:hAnsiTheme="majorBidi" w:cstheme="majorBidi"/>
          <w:lang w:val="sr-Latn-CS"/>
        </w:rPr>
        <w:t>Omogućava lakši pristup kontakt-podacima organizacije, poput direktnog poziva ili poruke putem aplikacije, poziv u vidu ikonice, dok za poruke će imati posebna strana, g</w:t>
      </w:r>
      <w:r w:rsidR="00521A43">
        <w:rPr>
          <w:rFonts w:asciiTheme="majorBidi" w:hAnsiTheme="majorBidi" w:cstheme="majorBidi"/>
          <w:lang w:val="sr-Latn-CS"/>
        </w:rPr>
        <w:t>de će korisnik uneti svoje ime,</w:t>
      </w:r>
      <w:r w:rsidRPr="002C6398">
        <w:rPr>
          <w:rFonts w:asciiTheme="majorBidi" w:hAnsiTheme="majorBidi" w:cstheme="majorBidi"/>
          <w:lang w:val="sr-Latn-CS"/>
        </w:rPr>
        <w:t xml:space="preserve"> prezime</w:t>
      </w:r>
      <w:r w:rsidR="00521A43">
        <w:rPr>
          <w:rFonts w:asciiTheme="majorBidi" w:hAnsiTheme="majorBidi" w:cstheme="majorBidi"/>
          <w:lang w:val="sr-Latn-CS"/>
        </w:rPr>
        <w:t>, e-mail</w:t>
      </w:r>
      <w:r w:rsidRPr="002C6398">
        <w:rPr>
          <w:rFonts w:asciiTheme="majorBidi" w:hAnsiTheme="majorBidi" w:cstheme="majorBidi"/>
          <w:lang w:val="sr-Latn-CS"/>
        </w:rPr>
        <w:t xml:space="preserve"> i poruku.</w:t>
      </w:r>
    </w:p>
    <w:p w14:paraId="72EE886B" w14:textId="77777777" w:rsidR="0028476E" w:rsidRPr="002C6398" w:rsidRDefault="0028476E" w:rsidP="0028476E">
      <w:pPr>
        <w:ind w:left="720"/>
        <w:rPr>
          <w:rFonts w:asciiTheme="majorBidi" w:hAnsiTheme="majorBidi" w:cstheme="majorBidi"/>
          <w:lang w:val="sr-Latn-CS"/>
        </w:rPr>
      </w:pPr>
    </w:p>
    <w:p w14:paraId="4C07FB2A" w14:textId="600C308B" w:rsidR="003A174E" w:rsidRDefault="0028476E" w:rsidP="0028476E">
      <w:pPr>
        <w:pStyle w:val="Heading2"/>
        <w:rPr>
          <w:lang w:val="sr-Latn-CS"/>
        </w:rPr>
      </w:pPr>
      <w:r>
        <w:rPr>
          <w:lang w:val="sr-Latn-CS"/>
        </w:rPr>
        <w:t>Pretraga akcija</w:t>
      </w:r>
    </w:p>
    <w:p w14:paraId="50193199" w14:textId="04DE4F3F" w:rsidR="0028476E" w:rsidRPr="00F10F26" w:rsidRDefault="0028476E" w:rsidP="00F10F26">
      <w:pPr>
        <w:pStyle w:val="BodyText"/>
        <w:rPr>
          <w:rFonts w:asciiTheme="majorBidi" w:hAnsiTheme="majorBidi" w:cstheme="majorBidi"/>
          <w:lang w:val="sr-Latn-CS"/>
        </w:rPr>
      </w:pPr>
      <w:r>
        <w:rPr>
          <w:rFonts w:asciiTheme="majorBidi" w:hAnsiTheme="majorBidi" w:cstheme="majorBidi"/>
          <w:lang w:val="sr-Latn-CS"/>
        </w:rPr>
        <w:t xml:space="preserve">Korisnicima će biti </w:t>
      </w:r>
      <w:r w:rsidR="00F10F26">
        <w:rPr>
          <w:rFonts w:asciiTheme="majorBidi" w:hAnsiTheme="majorBidi" w:cstheme="majorBidi"/>
          <w:lang w:val="sr-Latn-CS"/>
        </w:rPr>
        <w:t>omogućeno da pretražuju akcije, na osnovu datuma ili na osnov</w:t>
      </w:r>
      <w:r w:rsidR="00791B22">
        <w:rPr>
          <w:rFonts w:asciiTheme="majorBidi" w:hAnsiTheme="majorBidi" w:cstheme="majorBidi"/>
          <w:lang w:val="sr-Latn-CS"/>
        </w:rPr>
        <w:t>u naslova koja će svaka akcija s</w:t>
      </w:r>
      <w:r w:rsidR="00F10F26">
        <w:rPr>
          <w:rFonts w:asciiTheme="majorBidi" w:hAnsiTheme="majorBidi" w:cstheme="majorBidi"/>
          <w:lang w:val="sr-Latn-CS"/>
        </w:rPr>
        <w:t>adržati.</w:t>
      </w:r>
    </w:p>
    <w:p w14:paraId="143CB02F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 w:rsidR="00206E1F" w:rsidRPr="003372D3">
        <w:rPr>
          <w:lang w:val="sr-Latn-CS"/>
        </w:rPr>
        <w:t xml:space="preserve"> </w:t>
      </w:r>
    </w:p>
    <w:p w14:paraId="773FB37E" w14:textId="2936865E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</w:t>
      </w:r>
      <w:r w:rsidR="007866BC">
        <w:rPr>
          <w:lang w:val="sr-Latn-CS"/>
        </w:rPr>
        <w:t xml:space="preserve">definisanih u odeljku 6, </w:t>
      </w:r>
      <w:r w:rsidR="00664CF4">
        <w:rPr>
          <w:lang w:val="sr-Latn-CS"/>
        </w:rPr>
        <w:t xml:space="preserve">“Budi od hajra” </w:t>
      </w:r>
      <w:r>
        <w:rPr>
          <w:lang w:val="sr-Latn-CS"/>
        </w:rPr>
        <w:t>sistem će biti razvijan pod sledećim ograničenjima:</w:t>
      </w:r>
    </w:p>
    <w:p w14:paraId="61D5E05B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650CFF5D" w14:textId="3A563EA9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28476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14:paraId="3EAD79BD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 w:rsidR="00206E1F" w:rsidRPr="003372D3">
        <w:rPr>
          <w:lang w:val="sr-Latn-CS"/>
        </w:rPr>
        <w:t xml:space="preserve"> </w:t>
      </w:r>
    </w:p>
    <w:p w14:paraId="2024112B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2B3595E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55782E35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7E9196E5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3256C1C2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14:paraId="4553FEFA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42698BF2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0AB87634" w14:textId="279EF71A"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</w:t>
      </w:r>
      <w:r w:rsidR="007A211E">
        <w:rPr>
          <w:lang w:val="sr-Latn-CS"/>
        </w:rPr>
        <w:t xml:space="preserve"> humanitarnim akcijama</w:t>
      </w:r>
    </w:p>
    <w:p w14:paraId="607A4CA7" w14:textId="1930499C" w:rsidR="007A211E" w:rsidRDefault="007A211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Dodavanje obaveštenja i citata</w:t>
      </w:r>
    </w:p>
    <w:p w14:paraId="6C849553" w14:textId="668ACEDF" w:rsidR="007A211E" w:rsidRDefault="007A211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akcija</w:t>
      </w:r>
    </w:p>
    <w:p w14:paraId="7854C15C" w14:textId="37FE4061" w:rsidR="007A211E" w:rsidRDefault="007A211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Dodavanje komentara</w:t>
      </w:r>
    </w:p>
    <w:p w14:paraId="095C60E7" w14:textId="5F512E2B" w:rsidR="007A211E" w:rsidRDefault="007A211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Uplaćivanje </w:t>
      </w:r>
      <w:r w:rsidR="00DA7DB0">
        <w:rPr>
          <w:lang w:val="sr-Latn-CS"/>
        </w:rPr>
        <w:t>donacija</w:t>
      </w:r>
    </w:p>
    <w:p w14:paraId="64672A7D" w14:textId="7FF96701" w:rsidR="00DA7DB0" w:rsidRDefault="00DA7DB0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za volontiranje</w:t>
      </w:r>
    </w:p>
    <w:p w14:paraId="3ED8DE3E" w14:textId="52033F72" w:rsidR="008639BB" w:rsidRDefault="008639B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Direktan poziv ili poruka</w:t>
      </w:r>
    </w:p>
    <w:p w14:paraId="59D61844" w14:textId="77777777" w:rsidR="00206E1F" w:rsidRPr="003372D3" w:rsidRDefault="00B849B5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14:paraId="056DBFA0" w14:textId="77777777" w:rsidR="00206E1F" w:rsidRPr="003372D3" w:rsidRDefault="00B849B5" w:rsidP="00B849B5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14:paraId="5E5D0536" w14:textId="1F9561FE" w:rsidR="00206E1F" w:rsidRPr="003372D3" w:rsidRDefault="00512119" w:rsidP="003356F6">
      <w:pPr>
        <w:pStyle w:val="BodyText"/>
        <w:rPr>
          <w:lang w:val="sr-Latn-CS"/>
        </w:rPr>
      </w:pPr>
      <w:r>
        <w:rPr>
          <w:lang w:val="sr-Latn-CS"/>
        </w:rPr>
        <w:t>Nema zahteva u pogledu standardizacije.</w:t>
      </w:r>
    </w:p>
    <w:p w14:paraId="319DC947" w14:textId="77777777" w:rsidR="00206E1F" w:rsidRPr="003372D3" w:rsidRDefault="00B849B5" w:rsidP="00B849B5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14:paraId="465EC961" w14:textId="087AF85F" w:rsidR="00512119" w:rsidRPr="00F04B8D" w:rsidRDefault="00664CF4" w:rsidP="00512119">
      <w:pPr>
        <w:pStyle w:val="BodyText"/>
        <w:rPr>
          <w:lang w:val="sr-Latn-BA"/>
        </w:rPr>
      </w:pPr>
      <w:r>
        <w:rPr>
          <w:lang w:val="sr-Latn-CS"/>
        </w:rPr>
        <w:t xml:space="preserve">“Budi od hajra” </w:t>
      </w:r>
      <w:r w:rsidR="00512119">
        <w:rPr>
          <w:lang w:val="sr-Latn-CS"/>
        </w:rPr>
        <w:t xml:space="preserve"> </w:t>
      </w:r>
      <w:r w:rsidR="00512119" w:rsidRPr="00F04B8D">
        <w:rPr>
          <w:lang w:val="sr-Latn-BA"/>
        </w:rPr>
        <w:t>sistem</w:t>
      </w:r>
      <w:r w:rsidR="00486ED0">
        <w:rPr>
          <w:lang w:val="sr-Latn-BA"/>
        </w:rPr>
        <w:t xml:space="preserve"> će biti realizovan korišćenjem node.js-a</w:t>
      </w:r>
      <w:r w:rsidR="00512119" w:rsidRPr="00F04B8D">
        <w:rPr>
          <w:lang w:val="sr-Latn-BA"/>
        </w:rPr>
        <w:t xml:space="preserve">, dok će </w:t>
      </w:r>
      <w:r w:rsidR="00486ED0">
        <w:rPr>
          <w:lang w:val="sr-Latn-BA"/>
        </w:rPr>
        <w:t xml:space="preserve">se </w:t>
      </w:r>
      <w:r w:rsidR="00512119" w:rsidRPr="00F04B8D">
        <w:rPr>
          <w:lang w:val="sr-Latn-BA"/>
        </w:rPr>
        <w:t xml:space="preserve">kao DBMS koristiti </w:t>
      </w:r>
      <w:r w:rsidR="009C383C">
        <w:rPr>
          <w:lang w:val="sr-Latn-BA"/>
        </w:rPr>
        <w:t>PostgreSQL</w:t>
      </w:r>
      <w:r w:rsidR="00512119">
        <w:rPr>
          <w:lang w:val="sr-Latn-BA"/>
        </w:rPr>
        <w:t>.</w:t>
      </w:r>
    </w:p>
    <w:p w14:paraId="54953FC9" w14:textId="13424780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8476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28476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14:paraId="7CBCF255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4416AFF5" w14:textId="2EC65997" w:rsidR="00206E1F" w:rsidRPr="00512119" w:rsidRDefault="00512119" w:rsidP="0051211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14:paraId="3569238B" w14:textId="77777777" w:rsidR="00206E1F" w:rsidRPr="003372D3" w:rsidRDefault="00B849B5">
      <w:pPr>
        <w:pStyle w:val="Heading2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14:paraId="1D8567A9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21E681E8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23126E03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15131C92" w14:textId="77777777" w:rsidR="00206E1F" w:rsidRPr="003372D3" w:rsidRDefault="00B849B5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193BB85A" w14:textId="6F8A0A84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>U ovom odeljku su opisani zahtevi u pogledu dokumentacije</w:t>
      </w:r>
      <w:r w:rsidR="00512119">
        <w:rPr>
          <w:lang w:val="sr-Latn-CS"/>
        </w:rPr>
        <w:t xml:space="preserve"> koju treba pripremiti za </w:t>
      </w:r>
      <w:r w:rsidR="00664CF4">
        <w:rPr>
          <w:lang w:val="sr-Latn-CS"/>
        </w:rPr>
        <w:t xml:space="preserve">“Budi od hajra” </w:t>
      </w:r>
      <w:r>
        <w:rPr>
          <w:lang w:val="sr-Latn-CS"/>
        </w:rPr>
        <w:t xml:space="preserve"> projekat.</w:t>
      </w:r>
    </w:p>
    <w:p w14:paraId="231C07B9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05611270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780CF813" w14:textId="77777777" w:rsidR="00206E1F" w:rsidRPr="003372D3" w:rsidRDefault="00206E1F" w:rsidP="00D20F4E">
      <w:pPr>
        <w:pStyle w:val="Heading2"/>
        <w:rPr>
          <w:lang w:val="sr-Latn-CS"/>
        </w:rPr>
      </w:pPr>
      <w:bookmarkStart w:id="33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3"/>
    </w:p>
    <w:p w14:paraId="2495E33F" w14:textId="0C036ED7" w:rsidR="00206E1F" w:rsidRPr="003372D3" w:rsidRDefault="002E5550" w:rsidP="00097F43">
      <w:pPr>
        <w:pStyle w:val="BodyText"/>
        <w:rPr>
          <w:lang w:val="sr-Latn-CS"/>
        </w:rPr>
      </w:pPr>
      <w:r>
        <w:rPr>
          <w:lang w:val="sr-Latn-CS"/>
        </w:rPr>
        <w:t xml:space="preserve"> Funkcionalnost sajta ne zahteva online upustvo.</w:t>
      </w:r>
    </w:p>
    <w:p w14:paraId="253BA28F" w14:textId="77777777" w:rsidR="00206E1F" w:rsidRPr="003372D3" w:rsidRDefault="00D20F4E">
      <w:pPr>
        <w:pStyle w:val="Heading2"/>
        <w:rPr>
          <w:lang w:val="sr-Latn-CS"/>
        </w:rPr>
      </w:pPr>
      <w:bookmarkStart w:id="34" w:name="_Toc161771529"/>
      <w:r>
        <w:rPr>
          <w:lang w:val="sr-Latn-CS"/>
        </w:rPr>
        <w:t>Uputstvo za instalaciju i konfigurisanje</w:t>
      </w:r>
      <w:bookmarkEnd w:id="34"/>
    </w:p>
    <w:p w14:paraId="4FF433EB" w14:textId="1833B011" w:rsidR="00206E1F" w:rsidRPr="00512119" w:rsidRDefault="001D0890" w:rsidP="00512119">
      <w:pPr>
        <w:pStyle w:val="BodyText"/>
        <w:rPr>
          <w:lang w:val="sr-Latn-CS"/>
        </w:rPr>
      </w:pPr>
      <w:r>
        <w:rPr>
          <w:lang w:val="sr-Latn-CS"/>
        </w:rPr>
        <w:t>Uputstvo za instalaciju i</w:t>
      </w:r>
      <w:r w:rsidR="00512119">
        <w:rPr>
          <w:lang w:val="sr-Latn-CS"/>
        </w:rPr>
        <w:t xml:space="preserve"> konfigurisanje nije neophodno.</w:t>
      </w:r>
    </w:p>
    <w:p w14:paraId="66789702" w14:textId="278C64DD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5" w:name="_Toc161771530"/>
      <w:r>
        <w:rPr>
          <w:lang w:val="sr-Latn-CS"/>
        </w:rPr>
        <w:t>Pakovanje proizvoda</w:t>
      </w:r>
      <w:bookmarkEnd w:id="35"/>
    </w:p>
    <w:p w14:paraId="3B46235C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895B2" w14:textId="77777777" w:rsidR="00337E1A" w:rsidRDefault="00337E1A">
      <w:r>
        <w:separator/>
      </w:r>
    </w:p>
  </w:endnote>
  <w:endnote w:type="continuationSeparator" w:id="0">
    <w:p w14:paraId="09DAFC12" w14:textId="77777777" w:rsidR="00337E1A" w:rsidRDefault="0033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06635" w14:textId="77777777" w:rsidR="00664CF4" w:rsidRDefault="00664C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F63D" w14:textId="77777777" w:rsidR="00664CF4" w:rsidRDefault="00664C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664CF4" w:rsidRPr="003372D3" w14:paraId="3C05312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21A1E68" w14:textId="77777777" w:rsidR="00664CF4" w:rsidRPr="003372D3" w:rsidRDefault="00664CF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F0D6EA5" w14:textId="1573C51C" w:rsidR="00664CF4" w:rsidRPr="003372D3" w:rsidRDefault="00664CF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BHTeam,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715A9B50" w14:textId="77777777" w:rsidR="00664CF4" w:rsidRPr="003372D3" w:rsidRDefault="00664CF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42708">
            <w:rPr>
              <w:rStyle w:val="PageNumber"/>
              <w:noProof/>
              <w:lang w:val="sr-Latn-CS"/>
            </w:rPr>
            <w:t>10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42708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2E3B0D44" w14:textId="77777777" w:rsidR="00664CF4" w:rsidRPr="003372D3" w:rsidRDefault="00664CF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3BB59" w14:textId="77777777" w:rsidR="00664CF4" w:rsidRDefault="00664C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98D92" w14:textId="77777777" w:rsidR="00337E1A" w:rsidRDefault="00337E1A">
      <w:r>
        <w:separator/>
      </w:r>
    </w:p>
  </w:footnote>
  <w:footnote w:type="continuationSeparator" w:id="0">
    <w:p w14:paraId="06C22485" w14:textId="77777777" w:rsidR="00337E1A" w:rsidRDefault="00337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4C970" w14:textId="77777777" w:rsidR="00664CF4" w:rsidRDefault="00664CF4">
    <w:pPr>
      <w:rPr>
        <w:sz w:val="24"/>
      </w:rPr>
    </w:pPr>
  </w:p>
  <w:p w14:paraId="5E40B011" w14:textId="77777777" w:rsidR="00664CF4" w:rsidRDefault="00664CF4">
    <w:pPr>
      <w:pBdr>
        <w:top w:val="single" w:sz="6" w:space="1" w:color="auto"/>
      </w:pBdr>
      <w:rPr>
        <w:sz w:val="24"/>
      </w:rPr>
    </w:pPr>
  </w:p>
  <w:p w14:paraId="72AF68F8" w14:textId="7CF4D28D" w:rsidR="00664CF4" w:rsidRDefault="00664CF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BHTeam</w:t>
    </w:r>
    <w:proofErr w:type="spellEnd"/>
  </w:p>
  <w:p w14:paraId="4E5AE868" w14:textId="77777777" w:rsidR="00664CF4" w:rsidRDefault="00664CF4">
    <w:pPr>
      <w:pBdr>
        <w:bottom w:val="single" w:sz="6" w:space="1" w:color="auto"/>
      </w:pBdr>
      <w:jc w:val="right"/>
      <w:rPr>
        <w:sz w:val="24"/>
      </w:rPr>
    </w:pPr>
  </w:p>
  <w:p w14:paraId="1092B06E" w14:textId="77777777" w:rsidR="00664CF4" w:rsidRDefault="00664C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64CF4" w:rsidRPr="003372D3" w14:paraId="1D4275E9" w14:textId="77777777">
      <w:tc>
        <w:tcPr>
          <w:tcW w:w="6379" w:type="dxa"/>
        </w:tcPr>
        <w:p w14:paraId="7AC1A02F" w14:textId="0B560059" w:rsidR="00664CF4" w:rsidRPr="003372D3" w:rsidRDefault="00664CF4">
          <w:pPr>
            <w:rPr>
              <w:lang w:val="sr-Latn-CS"/>
            </w:rPr>
          </w:pPr>
          <w:r>
            <w:rPr>
              <w:lang w:val="sr-Latn-CS"/>
            </w:rPr>
            <w:t>Budi od hajra</w:t>
          </w:r>
        </w:p>
      </w:tc>
      <w:tc>
        <w:tcPr>
          <w:tcW w:w="3179" w:type="dxa"/>
        </w:tcPr>
        <w:p w14:paraId="712B17F1" w14:textId="77777777" w:rsidR="00664CF4" w:rsidRPr="003372D3" w:rsidRDefault="00664CF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664CF4" w:rsidRPr="003372D3" w14:paraId="5AD5E18E" w14:textId="77777777">
      <w:tc>
        <w:tcPr>
          <w:tcW w:w="6379" w:type="dxa"/>
        </w:tcPr>
        <w:p w14:paraId="19B21AC7" w14:textId="77777777" w:rsidR="00664CF4" w:rsidRPr="003372D3" w:rsidRDefault="00664CF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60BA016F" w14:textId="2838EFC4" w:rsidR="00664CF4" w:rsidRPr="003372D3" w:rsidRDefault="00664CF4">
          <w:pPr>
            <w:rPr>
              <w:lang w:val="sr-Latn-CS"/>
            </w:rPr>
          </w:pPr>
          <w:r>
            <w:rPr>
              <w:lang w:val="sr-Latn-CS"/>
            </w:rPr>
            <w:t xml:space="preserve">  Datum:  09.11.2021</w:t>
          </w:r>
          <w:r w:rsidRPr="003372D3">
            <w:rPr>
              <w:lang w:val="sr-Latn-CS"/>
            </w:rPr>
            <w:t>. god.</w:t>
          </w:r>
        </w:p>
      </w:tc>
    </w:tr>
    <w:tr w:rsidR="00664CF4" w:rsidRPr="003372D3" w14:paraId="2034649B" w14:textId="77777777">
      <w:tc>
        <w:tcPr>
          <w:tcW w:w="9558" w:type="dxa"/>
          <w:gridSpan w:val="2"/>
        </w:tcPr>
        <w:p w14:paraId="5A3AE372" w14:textId="6A23033C" w:rsidR="00664CF4" w:rsidRPr="003372D3" w:rsidRDefault="00664CF4">
          <w:pPr>
            <w:rPr>
              <w:lang w:val="sr-Latn-CS"/>
            </w:rPr>
          </w:pPr>
          <w:r>
            <w:rPr>
              <w:lang w:val="sr-Latn-CS"/>
            </w:rPr>
            <w:t>BHTeam-BHTeam-03</w:t>
          </w:r>
        </w:p>
      </w:tc>
    </w:tr>
  </w:tbl>
  <w:p w14:paraId="15046022" w14:textId="77777777" w:rsidR="00664CF4" w:rsidRPr="003372D3" w:rsidRDefault="00664CF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5D96A" w14:textId="77777777" w:rsidR="00664CF4" w:rsidRDefault="00664C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15F4DC8"/>
    <w:multiLevelType w:val="hybridMultilevel"/>
    <w:tmpl w:val="51522E2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5891252"/>
    <w:multiLevelType w:val="hybridMultilevel"/>
    <w:tmpl w:val="724EBC4E"/>
    <w:lvl w:ilvl="0" w:tplc="EC0C2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2"/>
  </w:num>
  <w:num w:numId="5">
    <w:abstractNumId w:val="20"/>
  </w:num>
  <w:num w:numId="6">
    <w:abstractNumId w:val="22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2"/>
  </w:num>
  <w:num w:numId="13">
    <w:abstractNumId w:val="22"/>
  </w:num>
  <w:num w:numId="14">
    <w:abstractNumId w:val="4"/>
  </w:num>
  <w:num w:numId="15">
    <w:abstractNumId w:val="9"/>
  </w:num>
  <w:num w:numId="16">
    <w:abstractNumId w:val="12"/>
  </w:num>
  <w:num w:numId="17">
    <w:abstractNumId w:val="3"/>
  </w:num>
  <w:num w:numId="18">
    <w:abstractNumId w:val="5"/>
  </w:num>
  <w:num w:numId="19">
    <w:abstractNumId w:val="15"/>
  </w:num>
  <w:num w:numId="20">
    <w:abstractNumId w:val="22"/>
  </w:num>
  <w:num w:numId="21">
    <w:abstractNumId w:val="22"/>
  </w:num>
  <w:num w:numId="22">
    <w:abstractNumId w:val="18"/>
  </w:num>
  <w:num w:numId="23">
    <w:abstractNumId w:val="21"/>
  </w:num>
  <w:num w:numId="24">
    <w:abstractNumId w:val="14"/>
  </w:num>
  <w:num w:numId="25">
    <w:abstractNumId w:val="13"/>
  </w:num>
  <w:num w:numId="26">
    <w:abstractNumId w:val="19"/>
  </w:num>
  <w:num w:numId="27">
    <w:abstractNumId w:val="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5124D"/>
    <w:rsid w:val="000817C9"/>
    <w:rsid w:val="00092496"/>
    <w:rsid w:val="00097F43"/>
    <w:rsid w:val="000B56B3"/>
    <w:rsid w:val="000C785C"/>
    <w:rsid w:val="0013157C"/>
    <w:rsid w:val="00143087"/>
    <w:rsid w:val="00150CC1"/>
    <w:rsid w:val="00190105"/>
    <w:rsid w:val="001D0890"/>
    <w:rsid w:val="001F663F"/>
    <w:rsid w:val="001F7D36"/>
    <w:rsid w:val="00206E1F"/>
    <w:rsid w:val="00254CBE"/>
    <w:rsid w:val="00270678"/>
    <w:rsid w:val="00272B86"/>
    <w:rsid w:val="0028476E"/>
    <w:rsid w:val="0028565C"/>
    <w:rsid w:val="002922C4"/>
    <w:rsid w:val="002A5E27"/>
    <w:rsid w:val="002C6398"/>
    <w:rsid w:val="002D5541"/>
    <w:rsid w:val="002E5550"/>
    <w:rsid w:val="003356F6"/>
    <w:rsid w:val="003372D3"/>
    <w:rsid w:val="00337E1A"/>
    <w:rsid w:val="00347321"/>
    <w:rsid w:val="0038145F"/>
    <w:rsid w:val="003860D3"/>
    <w:rsid w:val="0039103B"/>
    <w:rsid w:val="003A174E"/>
    <w:rsid w:val="003B1702"/>
    <w:rsid w:val="00410F5F"/>
    <w:rsid w:val="00417A42"/>
    <w:rsid w:val="00445A8C"/>
    <w:rsid w:val="00486ED0"/>
    <w:rsid w:val="00491CC1"/>
    <w:rsid w:val="004D5DE5"/>
    <w:rsid w:val="004E6C9A"/>
    <w:rsid w:val="00500DA2"/>
    <w:rsid w:val="00512119"/>
    <w:rsid w:val="00521A43"/>
    <w:rsid w:val="005613E4"/>
    <w:rsid w:val="00571FC4"/>
    <w:rsid w:val="00595885"/>
    <w:rsid w:val="005A3F8C"/>
    <w:rsid w:val="005D021A"/>
    <w:rsid w:val="00621C9B"/>
    <w:rsid w:val="00631C6F"/>
    <w:rsid w:val="0063291D"/>
    <w:rsid w:val="0063574A"/>
    <w:rsid w:val="00664CF4"/>
    <w:rsid w:val="00665423"/>
    <w:rsid w:val="0069445A"/>
    <w:rsid w:val="006F37E4"/>
    <w:rsid w:val="00712834"/>
    <w:rsid w:val="00714DD8"/>
    <w:rsid w:val="00716C93"/>
    <w:rsid w:val="00732741"/>
    <w:rsid w:val="0074590A"/>
    <w:rsid w:val="00765844"/>
    <w:rsid w:val="007866BC"/>
    <w:rsid w:val="00791B22"/>
    <w:rsid w:val="007A211E"/>
    <w:rsid w:val="007B1B39"/>
    <w:rsid w:val="007C6B66"/>
    <w:rsid w:val="00801011"/>
    <w:rsid w:val="00804367"/>
    <w:rsid w:val="00841F61"/>
    <w:rsid w:val="008639BB"/>
    <w:rsid w:val="008D40CE"/>
    <w:rsid w:val="009029D5"/>
    <w:rsid w:val="009075F6"/>
    <w:rsid w:val="00930725"/>
    <w:rsid w:val="00944748"/>
    <w:rsid w:val="0095579F"/>
    <w:rsid w:val="009662F3"/>
    <w:rsid w:val="00967902"/>
    <w:rsid w:val="00985034"/>
    <w:rsid w:val="009A291F"/>
    <w:rsid w:val="009A3521"/>
    <w:rsid w:val="009B2233"/>
    <w:rsid w:val="009B3AA3"/>
    <w:rsid w:val="009C383C"/>
    <w:rsid w:val="00A00EAE"/>
    <w:rsid w:val="00A10502"/>
    <w:rsid w:val="00A12200"/>
    <w:rsid w:val="00A763B7"/>
    <w:rsid w:val="00A82910"/>
    <w:rsid w:val="00AC3C65"/>
    <w:rsid w:val="00AD17B6"/>
    <w:rsid w:val="00AF19B4"/>
    <w:rsid w:val="00AF6332"/>
    <w:rsid w:val="00AF6B06"/>
    <w:rsid w:val="00B27EE4"/>
    <w:rsid w:val="00B42708"/>
    <w:rsid w:val="00B46D71"/>
    <w:rsid w:val="00B849B5"/>
    <w:rsid w:val="00BC2229"/>
    <w:rsid w:val="00C032FC"/>
    <w:rsid w:val="00C206AF"/>
    <w:rsid w:val="00C24497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429C"/>
    <w:rsid w:val="00D67D2B"/>
    <w:rsid w:val="00D7252F"/>
    <w:rsid w:val="00DA036C"/>
    <w:rsid w:val="00DA7DB0"/>
    <w:rsid w:val="00DE518F"/>
    <w:rsid w:val="00E061BD"/>
    <w:rsid w:val="00E157FF"/>
    <w:rsid w:val="00E5055D"/>
    <w:rsid w:val="00E604E6"/>
    <w:rsid w:val="00E91312"/>
    <w:rsid w:val="00E934AD"/>
    <w:rsid w:val="00EA0774"/>
    <w:rsid w:val="00EA69DA"/>
    <w:rsid w:val="00F02B6F"/>
    <w:rsid w:val="00F06298"/>
    <w:rsid w:val="00F10F26"/>
    <w:rsid w:val="00F6773B"/>
    <w:rsid w:val="00F70F8C"/>
    <w:rsid w:val="00F82DCB"/>
    <w:rsid w:val="00F9382E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4DCA2"/>
  <w15:chartTrackingRefBased/>
  <w15:docId w15:val="{B426CB13-EFF7-B942-A31D-AF845D3A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odyTextChar">
    <w:name w:val="Body Text Char"/>
    <w:link w:val="BodyText"/>
    <w:rsid w:val="00092496"/>
    <w:rPr>
      <w:lang w:val="en-US" w:eastAsia="sr-Latn-CS"/>
    </w:rPr>
  </w:style>
  <w:style w:type="paragraph" w:styleId="ListParagraph">
    <w:name w:val="List Paragraph"/>
    <w:basedOn w:val="Normal"/>
    <w:uiPriority w:val="34"/>
    <w:qFormat/>
    <w:rsid w:val="00486ED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1867</TotalTime>
  <Pages>11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Admir Fakic</cp:lastModifiedBy>
  <cp:revision>28</cp:revision>
  <cp:lastPrinted>1899-12-31T23:00:00Z</cp:lastPrinted>
  <dcterms:created xsi:type="dcterms:W3CDTF">2021-11-09T15:19:00Z</dcterms:created>
  <dcterms:modified xsi:type="dcterms:W3CDTF">2021-11-13T22:58:00Z</dcterms:modified>
</cp:coreProperties>
</file>