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766" w14:textId="77777777" w:rsidR="0016627B" w:rsidRDefault="0016627B">
      <w:pPr>
        <w:pStyle w:val="Teloteksta"/>
        <w:rPr>
          <w:lang w:val="sr-Latn-CS"/>
        </w:rPr>
      </w:pPr>
    </w:p>
    <w:p w14:paraId="1AF3C429" w14:textId="77777777" w:rsidR="0016627B" w:rsidRDefault="004B7CAE">
      <w:pPr>
        <w:pStyle w:val="Naslov"/>
        <w:tabs>
          <w:tab w:val="left" w:pos="2970"/>
          <w:tab w:val="left" w:pos="3060"/>
        </w:tabs>
        <w:jc w:val="right"/>
      </w:pPr>
      <w:r>
        <w:t xml:space="preserve">Budi od </w:t>
      </w:r>
      <w:proofErr w:type="spellStart"/>
      <w:r>
        <w:t>hajra</w:t>
      </w:r>
      <w:proofErr w:type="spellEnd"/>
    </w:p>
    <w:p w14:paraId="14B923E7" w14:textId="77777777" w:rsidR="0016627B" w:rsidRDefault="004B7CAE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Veb aplikacija za humanitarnu organizaciju </w:t>
      </w:r>
    </w:p>
    <w:p w14:paraId="1DA30194" w14:textId="77777777" w:rsidR="0016627B" w:rsidRDefault="0016627B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14:paraId="11804823" w14:textId="77777777" w:rsidR="0016627B" w:rsidRDefault="004B7CAE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015C1121" w14:textId="77777777" w:rsidR="0016627B" w:rsidRDefault="0016627B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14:paraId="4409CB1F" w14:textId="77777777" w:rsidR="0016627B" w:rsidRDefault="004B7CAE">
      <w:pPr>
        <w:pStyle w:val="Naslov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46C23D94" w14:textId="77777777" w:rsidR="0016627B" w:rsidRDefault="0016627B">
      <w:pPr>
        <w:rPr>
          <w:lang w:val="sr-Latn-CS"/>
        </w:rPr>
        <w:sectPr w:rsidR="0016627B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cols w:space="708"/>
          <w:vAlign w:val="center"/>
        </w:sectPr>
      </w:pPr>
    </w:p>
    <w:p w14:paraId="24C1297D" w14:textId="77777777" w:rsidR="0016627B" w:rsidRDefault="004B7CAE">
      <w:pPr>
        <w:pStyle w:val="Naslov"/>
        <w:rPr>
          <w:lang w:val="sr-Latn-CS"/>
        </w:rPr>
      </w:pPr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izmena</w:t>
      </w:r>
      <w:proofErr w:type="spellEnd"/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 w:rsidR="0016627B" w14:paraId="4A4EF463" w14:textId="77777777">
        <w:tc>
          <w:tcPr>
            <w:tcW w:w="2304" w:type="dxa"/>
          </w:tcPr>
          <w:p w14:paraId="21616845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0E9D9F6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165B835E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FCB6E30" w14:textId="77777777" w:rsidR="0016627B" w:rsidRDefault="004B7CA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16627B" w14:paraId="6DFD53D3" w14:textId="77777777">
        <w:tc>
          <w:tcPr>
            <w:tcW w:w="2304" w:type="dxa"/>
          </w:tcPr>
          <w:p w14:paraId="520268B5" w14:textId="77777777" w:rsidR="0016627B" w:rsidRDefault="004B7C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23.10.2021.</w:t>
            </w:r>
          </w:p>
        </w:tc>
        <w:tc>
          <w:tcPr>
            <w:tcW w:w="1152" w:type="dxa"/>
          </w:tcPr>
          <w:p w14:paraId="4177D36D" w14:textId="77777777" w:rsidR="0016627B" w:rsidRDefault="004B7C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CF6D71D" w14:textId="77777777" w:rsidR="0016627B" w:rsidRDefault="004B7CA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14A73733" w14:textId="77777777" w:rsidR="0016627B" w:rsidRDefault="004B7CAE">
            <w:pPr>
              <w:pStyle w:val="Tabletext"/>
              <w:rPr>
                <w:lang w:val="sr-Latn-CS"/>
              </w:rPr>
            </w:pPr>
            <w:proofErr w:type="spellStart"/>
            <w:r>
              <w:rPr>
                <w:lang w:val="sr-Latn-CS"/>
              </w:rPr>
              <w:t>Anida</w:t>
            </w:r>
            <w:proofErr w:type="spellEnd"/>
            <w:r>
              <w:rPr>
                <w:lang w:val="sr-Latn-CS"/>
              </w:rPr>
              <w:t xml:space="preserve"> </w:t>
            </w:r>
            <w:proofErr w:type="spellStart"/>
            <w:r>
              <w:rPr>
                <w:lang w:val="sr-Latn-CS"/>
              </w:rPr>
              <w:t>Fakić</w:t>
            </w:r>
            <w:proofErr w:type="spellEnd"/>
            <w:r>
              <w:rPr>
                <w:lang w:val="sr-Latn-CS"/>
              </w:rPr>
              <w:t xml:space="preserve"> </w:t>
            </w:r>
          </w:p>
        </w:tc>
      </w:tr>
      <w:tr w:rsidR="0016627B" w14:paraId="0535B92F" w14:textId="77777777">
        <w:tc>
          <w:tcPr>
            <w:tcW w:w="2304" w:type="dxa"/>
          </w:tcPr>
          <w:p w14:paraId="2A85BD9D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7C80287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F15F4B8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85A2478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</w:tr>
      <w:tr w:rsidR="0016627B" w14:paraId="6D2AAEE8" w14:textId="77777777">
        <w:tc>
          <w:tcPr>
            <w:tcW w:w="2304" w:type="dxa"/>
          </w:tcPr>
          <w:p w14:paraId="790DEC47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62E6671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D1CC043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308A18F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</w:tr>
      <w:tr w:rsidR="0016627B" w14:paraId="53B8CBBD" w14:textId="77777777">
        <w:tc>
          <w:tcPr>
            <w:tcW w:w="2304" w:type="dxa"/>
          </w:tcPr>
          <w:p w14:paraId="1984F0D2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C17698E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9392814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0C369A6" w14:textId="77777777" w:rsidR="0016627B" w:rsidRDefault="0016627B">
            <w:pPr>
              <w:pStyle w:val="Tabletext"/>
              <w:rPr>
                <w:lang w:val="sr-Latn-CS"/>
              </w:rPr>
            </w:pPr>
          </w:p>
        </w:tc>
      </w:tr>
    </w:tbl>
    <w:p w14:paraId="736CE19B" w14:textId="77777777" w:rsidR="0016627B" w:rsidRDefault="0016627B">
      <w:pPr>
        <w:rPr>
          <w:lang w:val="sr-Latn-CS"/>
        </w:rPr>
      </w:pPr>
    </w:p>
    <w:p w14:paraId="3317F03E" w14:textId="77777777" w:rsidR="0016627B" w:rsidRDefault="004B7CAE">
      <w:pPr>
        <w:pStyle w:val="Naslov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8685AF5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</w:t>
      </w:r>
      <w:r>
        <w:t>i</w:t>
      </w:r>
      <w:r>
        <w:rPr>
          <w:lang w:val="sr-Latn-CS"/>
        </w:rPr>
        <w:t xml:space="preserve"> dokumenta</w:t>
      </w:r>
      <w:r>
        <w:tab/>
      </w:r>
      <w:r>
        <w:fldChar w:fldCharType="begin"/>
      </w:r>
      <w:r>
        <w:instrText xml:space="preserve"> PAGEREF _Toc193690323 \h </w:instrText>
      </w:r>
      <w:r>
        <w:fldChar w:fldCharType="separate"/>
      </w:r>
      <w:r>
        <w:t>4</w:t>
      </w:r>
      <w:r>
        <w:fldChar w:fldCharType="end"/>
      </w:r>
    </w:p>
    <w:p w14:paraId="16763A14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_Toc193690324 \h </w:instrText>
      </w:r>
      <w:r>
        <w:fldChar w:fldCharType="separate"/>
      </w:r>
      <w:r>
        <w:t>4</w:t>
      </w:r>
      <w:r>
        <w:fldChar w:fldCharType="end"/>
      </w:r>
    </w:p>
    <w:p w14:paraId="509ED945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_Toc193690325 \h </w:instrText>
      </w:r>
      <w:r>
        <w:fldChar w:fldCharType="separate"/>
      </w:r>
      <w:r>
        <w:t>4</w:t>
      </w:r>
      <w:r>
        <w:fldChar w:fldCharType="end"/>
      </w:r>
    </w:p>
    <w:p w14:paraId="79021B42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razvojnih faza</w:t>
      </w:r>
      <w:r>
        <w:tab/>
      </w:r>
      <w:r>
        <w:fldChar w:fldCharType="begin"/>
      </w:r>
      <w:r>
        <w:instrText xml:space="preserve"> PAGEREF _Toc193690326 \h </w:instrText>
      </w:r>
      <w:r>
        <w:fldChar w:fldCharType="separate"/>
      </w:r>
      <w:r>
        <w:t>4</w:t>
      </w:r>
      <w:r>
        <w:fldChar w:fldCharType="end"/>
      </w:r>
    </w:p>
    <w:p w14:paraId="60DCA218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Raspored aktivnosti</w:t>
      </w:r>
      <w:r>
        <w:tab/>
      </w:r>
      <w:r>
        <w:fldChar w:fldCharType="begin"/>
      </w:r>
      <w:r>
        <w:instrText xml:space="preserve"> PAGEREF _Toc193690327 \h </w:instrText>
      </w:r>
      <w:r>
        <w:fldChar w:fldCharType="separate"/>
      </w:r>
      <w:r>
        <w:t>5</w:t>
      </w:r>
      <w:r>
        <w:fldChar w:fldCharType="end"/>
      </w:r>
    </w:p>
    <w:p w14:paraId="0B435AF3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Ciljevi iteracija</w:t>
      </w:r>
      <w:r>
        <w:tab/>
      </w:r>
      <w:r>
        <w:fldChar w:fldCharType="begin"/>
      </w:r>
      <w:r>
        <w:instrText xml:space="preserve"> PAGEREF _Toc193690328 \h </w:instrText>
      </w:r>
      <w:r>
        <w:fldChar w:fldCharType="separate"/>
      </w:r>
      <w:r>
        <w:t>5</w:t>
      </w:r>
      <w:r>
        <w:fldChar w:fldCharType="end"/>
      </w:r>
    </w:p>
    <w:p w14:paraId="3204C2CB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Verzije</w:t>
      </w:r>
      <w:r>
        <w:tab/>
      </w:r>
      <w:r>
        <w:fldChar w:fldCharType="begin"/>
      </w:r>
      <w:r>
        <w:instrText xml:space="preserve"> PAGEREF _Toc193690329 \h </w:instrText>
      </w:r>
      <w:r>
        <w:fldChar w:fldCharType="separate"/>
      </w:r>
      <w:r>
        <w:t>7</w:t>
      </w:r>
      <w:r>
        <w:fldChar w:fldCharType="end"/>
      </w:r>
    </w:p>
    <w:p w14:paraId="7BB1A728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korišćenja resursa</w:t>
      </w:r>
      <w:r>
        <w:tab/>
      </w:r>
      <w:r>
        <w:fldChar w:fldCharType="begin"/>
      </w:r>
      <w:r>
        <w:instrText xml:space="preserve"> PAGEREF _Toc193690330 \h </w:instrText>
      </w:r>
      <w:r>
        <w:fldChar w:fldCharType="separate"/>
      </w:r>
      <w:r>
        <w:t>7</w:t>
      </w:r>
      <w:r>
        <w:fldChar w:fldCharType="end"/>
      </w:r>
    </w:p>
    <w:p w14:paraId="69669952" w14:textId="77777777" w:rsidR="0016627B" w:rsidRDefault="004B7CAE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Organizaciona struktura</w:t>
      </w:r>
      <w:r>
        <w:tab/>
      </w:r>
      <w:r>
        <w:fldChar w:fldCharType="begin"/>
      </w:r>
      <w:r>
        <w:instrText xml:space="preserve"> PAGEREF _Toc193690331 \h </w:instrText>
      </w:r>
      <w:r>
        <w:fldChar w:fldCharType="separate"/>
      </w:r>
      <w:r>
        <w:t>7</w:t>
      </w:r>
      <w:r>
        <w:fldChar w:fldCharType="end"/>
      </w:r>
    </w:p>
    <w:p w14:paraId="2014DF4B" w14:textId="77777777" w:rsidR="0016627B" w:rsidRDefault="004B7CAE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Kadrovska politika</w:t>
      </w:r>
      <w:r>
        <w:tab/>
      </w:r>
      <w:r>
        <w:fldChar w:fldCharType="begin"/>
      </w:r>
      <w:r>
        <w:instrText xml:space="preserve"> PAGEREF _Toc193690332 \h </w:instrText>
      </w:r>
      <w:r>
        <w:fldChar w:fldCharType="separate"/>
      </w:r>
      <w:r>
        <w:t>7</w:t>
      </w:r>
      <w:r>
        <w:fldChar w:fldCharType="end"/>
      </w:r>
    </w:p>
    <w:p w14:paraId="5BC7076D" w14:textId="77777777" w:rsidR="0016627B" w:rsidRDefault="004B7CAE">
      <w:pPr>
        <w:pStyle w:val="SADRAJ2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obuke</w:t>
      </w:r>
      <w:r>
        <w:tab/>
      </w:r>
      <w:r>
        <w:fldChar w:fldCharType="begin"/>
      </w:r>
      <w:r>
        <w:instrText xml:space="preserve"> PAGEREF _Toc193690333 \h </w:instrText>
      </w:r>
      <w:r>
        <w:fldChar w:fldCharType="separate"/>
      </w:r>
      <w:r>
        <w:t>7</w:t>
      </w:r>
      <w:r>
        <w:fldChar w:fldCharType="end"/>
      </w:r>
    </w:p>
    <w:p w14:paraId="7D74CFDD" w14:textId="77777777" w:rsidR="0016627B" w:rsidRDefault="004B7CAE">
      <w:pPr>
        <w:pStyle w:val="SADRAJ1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Cena realizacije projekta</w:t>
      </w:r>
      <w:r>
        <w:tab/>
      </w:r>
      <w:r>
        <w:fldChar w:fldCharType="begin"/>
      </w:r>
      <w:r>
        <w:instrText xml:space="preserve"> PAGEREF _Toc193690334 \h </w:instrText>
      </w:r>
      <w:r>
        <w:fldChar w:fldCharType="separate"/>
      </w:r>
      <w:r>
        <w:t>7</w:t>
      </w:r>
      <w:r>
        <w:fldChar w:fldCharType="end"/>
      </w:r>
    </w:p>
    <w:p w14:paraId="05574760" w14:textId="77777777" w:rsidR="0016627B" w:rsidRDefault="004B7CAE">
      <w:pPr>
        <w:pStyle w:val="Naslov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Plan realizacije projekta </w:t>
      </w:r>
    </w:p>
    <w:p w14:paraId="0059EB8C" w14:textId="77777777" w:rsidR="0016627B" w:rsidRDefault="004B7CAE">
      <w:pPr>
        <w:pStyle w:val="Naslov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14:paraId="14ADF9C8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rPr>
          <w:lang w:val="sr-Latn-CS"/>
        </w:rPr>
        <w:t>humanitarn</w:t>
      </w:r>
      <w:proofErr w:type="spellEnd"/>
      <w:r>
        <w:t xml:space="preserve">u </w:t>
      </w:r>
      <w:proofErr w:type="spellStart"/>
      <w:r>
        <w:rPr>
          <w:lang w:val="sr-Latn-CS"/>
        </w:rPr>
        <w:t>organizacij</w:t>
      </w:r>
      <w:proofErr w:type="spellEnd"/>
      <w:r>
        <w:t xml:space="preserve">u </w:t>
      </w:r>
      <w:r>
        <w:rPr>
          <w:lang w:val="sr-Latn-CS"/>
        </w:rPr>
        <w:t xml:space="preserve">– </w:t>
      </w: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.  </w:t>
      </w:r>
    </w:p>
    <w:p w14:paraId="71542FAB" w14:textId="77777777" w:rsidR="0016627B" w:rsidRDefault="004B7CAE">
      <w:pPr>
        <w:pStyle w:val="Naslov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14:paraId="45B59C4D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Dokument opisuje opšti plan koji će biti korišćen od strane Budi od </w:t>
      </w:r>
      <w:proofErr w:type="spellStart"/>
      <w:r>
        <w:rPr>
          <w:lang w:val="sr-Latn-CS"/>
        </w:rPr>
        <w:t>hajra</w:t>
      </w:r>
      <w:proofErr w:type="spellEnd"/>
      <w:r>
        <w:rPr>
          <w:lang w:val="sr-Latn-CS"/>
        </w:rPr>
        <w:t xml:space="preserve"> za razvoj </w:t>
      </w:r>
      <w:proofErr w:type="spellStart"/>
      <w:r>
        <w:rPr>
          <w:lang w:val="sr-Latn-CS"/>
        </w:rPr>
        <w:t>Web</w:t>
      </w:r>
      <w:proofErr w:type="spellEnd"/>
      <w:r>
        <w:rPr>
          <w:lang w:val="sr-Latn-CS"/>
        </w:rPr>
        <w:t xml:space="preserve"> aplikacije </w:t>
      </w: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namenjenu</w:t>
      </w:r>
      <w:proofErr w:type="spellEnd"/>
      <w:r>
        <w:rPr>
          <w:lang w:val="sr-Latn-CS"/>
        </w:rPr>
        <w:t xml:space="preserve"> za humanitarnu organizaciju. </w:t>
      </w:r>
    </w:p>
    <w:p w14:paraId="633A18A7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Plan opisan u ovom dokumentu zasnovan je na opisu sistema koji se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razviti datom u </w:t>
      </w:r>
      <w:proofErr w:type="spellStart"/>
      <w:r>
        <w:rPr>
          <w:lang w:val="sr-Latn-CS"/>
        </w:rPr>
        <w:t>predlogu</w:t>
      </w:r>
      <w:proofErr w:type="spellEnd"/>
      <w:r>
        <w:rPr>
          <w:lang w:val="sr-Latn-CS"/>
        </w:rPr>
        <w:t xml:space="preserve"> projekta [1].  </w:t>
      </w:r>
    </w:p>
    <w:p w14:paraId="46D0A0F9" w14:textId="77777777" w:rsidR="0016627B" w:rsidRDefault="004B7CAE">
      <w:pPr>
        <w:pStyle w:val="Naslov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4CBC5649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Spisak korišćene literature:</w:t>
      </w:r>
    </w:p>
    <w:p w14:paraId="70470296" w14:textId="77777777" w:rsidR="0016627B" w:rsidRDefault="004B7CAE">
      <w:pPr>
        <w:pStyle w:val="Teloteksta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 – </w:t>
      </w:r>
      <w:proofErr w:type="spellStart"/>
      <w:r>
        <w:rPr>
          <w:lang w:val="sr-Latn-CS"/>
        </w:rPr>
        <w:t>Predlog</w:t>
      </w:r>
      <w:proofErr w:type="spellEnd"/>
      <w:r>
        <w:rPr>
          <w:lang w:val="sr-Latn-CS"/>
        </w:rPr>
        <w:t xml:space="preserve"> projekta, </w:t>
      </w:r>
      <w:proofErr w:type="spellStart"/>
      <w:r>
        <w:t>BHTeam</w:t>
      </w:r>
      <w:proofErr w:type="spellEnd"/>
      <w:r>
        <w:rPr>
          <w:lang w:val="sr-Latn-CS"/>
        </w:rPr>
        <w:t>-</w:t>
      </w: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-01, V1.0, 2021, </w:t>
      </w:r>
      <w:proofErr w:type="spellStart"/>
      <w:r>
        <w:t>BHTeam</w:t>
      </w:r>
      <w:proofErr w:type="spellEnd"/>
      <w:r>
        <w:rPr>
          <w:lang w:val="sr-Latn-CS"/>
        </w:rPr>
        <w:t>.</w:t>
      </w:r>
    </w:p>
    <w:p w14:paraId="6F3B2D0D" w14:textId="77777777" w:rsidR="0016627B" w:rsidRDefault="004B7CAE">
      <w:pPr>
        <w:pStyle w:val="Teloteksta"/>
        <w:numPr>
          <w:ilvl w:val="0"/>
          <w:numId w:val="3"/>
        </w:numPr>
        <w:tabs>
          <w:tab w:val="clear" w:pos="360"/>
          <w:tab w:val="left" w:pos="1440"/>
        </w:tabs>
        <w:ind w:left="1440"/>
        <w:rPr>
          <w:lang w:val="sr-Latn-CS"/>
        </w:rPr>
      </w:pP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 – Planirani raspored aktivnosti na projektu, V1.0, 2021, </w:t>
      </w:r>
      <w:proofErr w:type="spellStart"/>
      <w:r>
        <w:t>BHTeam</w:t>
      </w:r>
      <w:proofErr w:type="spellEnd"/>
      <w:r>
        <w:rPr>
          <w:lang w:val="sr-Latn-CS"/>
        </w:rPr>
        <w:t>.</w:t>
      </w:r>
    </w:p>
    <w:p w14:paraId="4C3C2F9A" w14:textId="77777777" w:rsidR="0016627B" w:rsidRDefault="004B7CAE">
      <w:pPr>
        <w:pStyle w:val="Naslov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3BFB05BB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2817A828" w14:textId="77777777" w:rsidR="0016627B" w:rsidRDefault="0016627B">
      <w:pPr>
        <w:pStyle w:val="Teloteksta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16627B" w14:paraId="754A8AE9" w14:textId="77777777">
        <w:trPr>
          <w:jc w:val="center"/>
        </w:trPr>
        <w:tc>
          <w:tcPr>
            <w:tcW w:w="2160" w:type="dxa"/>
          </w:tcPr>
          <w:p w14:paraId="2E9ADC7A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0608F4EA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0A85827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6627B" w14:paraId="0D793017" w14:textId="77777777">
        <w:trPr>
          <w:jc w:val="center"/>
        </w:trPr>
        <w:tc>
          <w:tcPr>
            <w:tcW w:w="2160" w:type="dxa"/>
          </w:tcPr>
          <w:p w14:paraId="47BFF61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A4FD9E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466F95C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</w:t>
            </w:r>
            <w:proofErr w:type="spellStart"/>
            <w:r>
              <w:rPr>
                <w:lang w:val="sr-Latn-CS"/>
              </w:rPr>
              <w:t>nedelje</w:t>
            </w:r>
            <w:proofErr w:type="spellEnd"/>
          </w:p>
        </w:tc>
      </w:tr>
      <w:tr w:rsidR="0016627B" w14:paraId="06A2799D" w14:textId="77777777">
        <w:trPr>
          <w:jc w:val="center"/>
        </w:trPr>
        <w:tc>
          <w:tcPr>
            <w:tcW w:w="2160" w:type="dxa"/>
          </w:tcPr>
          <w:p w14:paraId="7D36AAE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354699B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083AD7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3 </w:t>
            </w:r>
            <w:proofErr w:type="spellStart"/>
            <w:r>
              <w:rPr>
                <w:lang w:val="sr-Latn-CS"/>
              </w:rPr>
              <w:t>nedelje</w:t>
            </w:r>
            <w:proofErr w:type="spellEnd"/>
          </w:p>
        </w:tc>
      </w:tr>
      <w:tr w:rsidR="0016627B" w14:paraId="325AE595" w14:textId="77777777">
        <w:trPr>
          <w:jc w:val="center"/>
        </w:trPr>
        <w:tc>
          <w:tcPr>
            <w:tcW w:w="2160" w:type="dxa"/>
          </w:tcPr>
          <w:p w14:paraId="2220255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464497DA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5082509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4 </w:t>
            </w:r>
            <w:proofErr w:type="spellStart"/>
            <w:r>
              <w:rPr>
                <w:lang w:val="sr-Latn-CS"/>
              </w:rPr>
              <w:t>nedelja</w:t>
            </w:r>
            <w:proofErr w:type="spellEnd"/>
          </w:p>
        </w:tc>
      </w:tr>
      <w:tr w:rsidR="0016627B" w14:paraId="7169A29B" w14:textId="77777777">
        <w:trPr>
          <w:jc w:val="center"/>
        </w:trPr>
        <w:tc>
          <w:tcPr>
            <w:tcW w:w="2160" w:type="dxa"/>
          </w:tcPr>
          <w:p w14:paraId="6426637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FC29A0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79B0708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</w:t>
            </w:r>
            <w:proofErr w:type="spellStart"/>
            <w:r>
              <w:rPr>
                <w:lang w:val="sr-Latn-CS"/>
              </w:rPr>
              <w:t>nedelje</w:t>
            </w:r>
            <w:proofErr w:type="spellEnd"/>
          </w:p>
        </w:tc>
      </w:tr>
    </w:tbl>
    <w:p w14:paraId="7C90194E" w14:textId="77777777" w:rsidR="0016627B" w:rsidRDefault="0016627B">
      <w:pPr>
        <w:pStyle w:val="Teloteksta"/>
        <w:rPr>
          <w:lang w:val="sr-Latn-CS"/>
        </w:rPr>
      </w:pPr>
    </w:p>
    <w:p w14:paraId="3F27AF0F" w14:textId="77777777" w:rsidR="0016627B" w:rsidRDefault="004B7CAE">
      <w:pPr>
        <w:pStyle w:val="Teloteksta"/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U tabeli 4.1 prikazane su faze i odgovarajuće </w:t>
      </w:r>
      <w:proofErr w:type="spellStart"/>
      <w:r>
        <w:rPr>
          <w:lang w:val="sr-Latn-CS"/>
        </w:rPr>
        <w:t>zahtevane</w:t>
      </w:r>
      <w:proofErr w:type="spellEnd"/>
      <w:r>
        <w:rPr>
          <w:lang w:val="sr-Latn-CS"/>
        </w:rPr>
        <w:t xml:space="preserve"> rezultate vezane za njihov završetak.</w:t>
      </w:r>
    </w:p>
    <w:p w14:paraId="7073B7AD" w14:textId="77777777" w:rsidR="0016627B" w:rsidRDefault="004B7CAE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16627B" w14:paraId="63627121" w14:textId="77777777">
        <w:trPr>
          <w:jc w:val="right"/>
        </w:trPr>
        <w:tc>
          <w:tcPr>
            <w:tcW w:w="1276" w:type="dxa"/>
          </w:tcPr>
          <w:p w14:paraId="225A50E6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DDE548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55CC79B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16627B" w14:paraId="4F00ACCE" w14:textId="77777777">
        <w:trPr>
          <w:jc w:val="right"/>
        </w:trPr>
        <w:tc>
          <w:tcPr>
            <w:tcW w:w="1276" w:type="dxa"/>
          </w:tcPr>
          <w:p w14:paraId="529AE77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1BAD957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6D4BF80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16762F48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Početak izrade dokumenta o </w:t>
            </w:r>
            <w:proofErr w:type="spellStart"/>
            <w:r>
              <w:rPr>
                <w:lang w:val="sr-Latn-CS"/>
              </w:rPr>
              <w:t>zahtevima</w:t>
            </w:r>
            <w:proofErr w:type="spellEnd"/>
            <w:r>
              <w:rPr>
                <w:lang w:val="sr-Latn-CS"/>
              </w:rPr>
              <w:t>.</w:t>
            </w:r>
          </w:p>
        </w:tc>
      </w:tr>
      <w:tr w:rsidR="0016627B" w14:paraId="0B304DE7" w14:textId="77777777">
        <w:trPr>
          <w:jc w:val="right"/>
        </w:trPr>
        <w:tc>
          <w:tcPr>
            <w:tcW w:w="1276" w:type="dxa"/>
          </w:tcPr>
          <w:p w14:paraId="67F237E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52573CF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</w:t>
            </w:r>
            <w:proofErr w:type="spellStart"/>
            <w:r>
              <w:rPr>
                <w:lang w:val="sr-Latn-CS"/>
              </w:rPr>
              <w:t>zahtevi</w:t>
            </w:r>
            <w:proofErr w:type="spellEnd"/>
            <w:r>
              <w:rPr>
                <w:lang w:val="sr-Latn-CS"/>
              </w:rPr>
              <w:t xml:space="preserve"> i razvijen arhitekturni prototip. Potrebno je izvršiti analizu svih slučajeva korišćenja, definisati arhitekturu sistema i započeti projektovanje odgovarajućih komponenti sistema. </w:t>
            </w:r>
          </w:p>
          <w:p w14:paraId="77CA6B0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razvoja arhitekturnog prototipa potrebno je izvršiti </w:t>
            </w:r>
            <w:proofErr w:type="spellStart"/>
            <w:r>
              <w:rPr>
                <w:lang w:val="sr-Latn-CS"/>
              </w:rPr>
              <w:t>proveru</w:t>
            </w:r>
            <w:proofErr w:type="spellEnd"/>
            <w:r>
              <w:rPr>
                <w:lang w:val="sr-Latn-CS"/>
              </w:rPr>
              <w:t xml:space="preserve"> pogodnosti odabrane arhitekture.</w:t>
            </w:r>
          </w:p>
          <w:p w14:paraId="2B77E3B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16717E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Završetak izrade dokumenta o </w:t>
            </w:r>
            <w:proofErr w:type="spellStart"/>
            <w:r>
              <w:rPr>
                <w:b/>
                <w:lang w:val="sr-Latn-CS"/>
              </w:rPr>
              <w:t>zahtevima</w:t>
            </w:r>
            <w:proofErr w:type="spellEnd"/>
            <w:r>
              <w:rPr>
                <w:b/>
                <w:lang w:val="sr-Latn-CS"/>
              </w:rPr>
              <w:t>.</w:t>
            </w:r>
          </w:p>
          <w:p w14:paraId="5B0BE203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71EA6DAB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97E3E7E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16627B" w14:paraId="2726CDDD" w14:textId="77777777">
        <w:trPr>
          <w:jc w:val="right"/>
        </w:trPr>
        <w:tc>
          <w:tcPr>
            <w:tcW w:w="1276" w:type="dxa"/>
          </w:tcPr>
          <w:p w14:paraId="5729607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6967D03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</w:t>
            </w:r>
            <w:proofErr w:type="spellStart"/>
            <w:r>
              <w:rPr>
                <w:lang w:val="sr-Latn-CS"/>
              </w:rPr>
              <w:t>nedostatci</w:t>
            </w:r>
            <w:proofErr w:type="spellEnd"/>
            <w:r>
              <w:rPr>
                <w:lang w:val="sr-Latn-CS"/>
              </w:rPr>
              <w:t xml:space="preserve"> otkriveni u beta verziji će biti ispravljeni i konačna verzija softvera će biti spremna.</w:t>
            </w:r>
          </w:p>
          <w:p w14:paraId="4EAB8CEB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64A0364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0070DC0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04B519EA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32AFC9AD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CD8C28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</w:t>
            </w:r>
            <w:proofErr w:type="spellStart"/>
            <w:r>
              <w:rPr>
                <w:b/>
                <w:lang w:val="sr-Latn-CS"/>
              </w:rPr>
              <w:t>izveštaja</w:t>
            </w:r>
            <w:proofErr w:type="spellEnd"/>
            <w:r>
              <w:rPr>
                <w:b/>
                <w:lang w:val="sr-Latn-CS"/>
              </w:rPr>
              <w:t xml:space="preserve"> o testiranju.</w:t>
            </w:r>
          </w:p>
          <w:p w14:paraId="42AAA27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16627B" w14:paraId="1295CAB3" w14:textId="77777777">
        <w:trPr>
          <w:jc w:val="right"/>
        </w:trPr>
        <w:tc>
          <w:tcPr>
            <w:tcW w:w="1276" w:type="dxa"/>
          </w:tcPr>
          <w:p w14:paraId="16B45C5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0486E1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15B56B4A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6BE1A90E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4B1F809C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178DE955" w14:textId="77777777" w:rsidR="0016627B" w:rsidRDefault="0016627B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3A3D0D1D" w14:textId="77777777" w:rsidR="0016627B" w:rsidRDefault="004B7CAE">
      <w:pPr>
        <w:pStyle w:val="Teloteksta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Tabela 4.1 Faze projekta i </w:t>
      </w:r>
      <w:proofErr w:type="spellStart"/>
      <w:r>
        <w:rPr>
          <w:rFonts w:ascii="Arial" w:hAnsi="Arial"/>
          <w:b/>
          <w:lang w:val="sr-Latn-CS"/>
        </w:rPr>
        <w:t>zahtevani</w:t>
      </w:r>
      <w:proofErr w:type="spellEnd"/>
      <w:r>
        <w:rPr>
          <w:rFonts w:ascii="Arial" w:hAnsi="Arial"/>
          <w:b/>
          <w:lang w:val="sr-Latn-CS"/>
        </w:rPr>
        <w:t xml:space="preserve"> rezultati</w:t>
      </w:r>
    </w:p>
    <w:p w14:paraId="532CE3F5" w14:textId="77777777" w:rsidR="0016627B" w:rsidRDefault="0016627B">
      <w:pPr>
        <w:pStyle w:val="Teloteksta"/>
        <w:rPr>
          <w:lang w:val="sr-Latn-CS"/>
        </w:rPr>
      </w:pPr>
    </w:p>
    <w:p w14:paraId="7C320059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Svaka faza u razvoju sistema je </w:t>
      </w:r>
      <w:proofErr w:type="spellStart"/>
      <w:r>
        <w:rPr>
          <w:lang w:val="sr-Latn-CS"/>
        </w:rPr>
        <w:t>podeljena</w:t>
      </w:r>
      <w:proofErr w:type="spellEnd"/>
      <w:r>
        <w:rPr>
          <w:lang w:val="sr-Latn-CS"/>
        </w:rPr>
        <w:t xml:space="preserve"> na iteracije opisane u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6.  </w:t>
      </w:r>
    </w:p>
    <w:p w14:paraId="25444813" w14:textId="77777777" w:rsidR="0016627B" w:rsidRDefault="004B7CAE">
      <w:pPr>
        <w:pStyle w:val="Teloteksta"/>
        <w:rPr>
          <w:lang w:val="sr-Latn-CS"/>
        </w:rPr>
      </w:pPr>
      <w:proofErr w:type="spellStart"/>
      <w:r>
        <w:rPr>
          <w:lang w:val="sr-Latn-CS"/>
        </w:rPr>
        <w:t>Gantov</w:t>
      </w:r>
      <w:proofErr w:type="spellEnd"/>
      <w:r>
        <w:rPr>
          <w:lang w:val="sr-Latn-CS"/>
        </w:rPr>
        <w:t xml:space="preserve"> dijagram dat u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5 ilustruje raspored aktivnosti na realizaciji projekta kroz faze, iteracije i očekivane rezultate. Dužina projekta je </w:t>
      </w:r>
      <w:proofErr w:type="spellStart"/>
      <w:r>
        <w:rPr>
          <w:lang w:val="sr-Latn-CS"/>
        </w:rPr>
        <w:t>procenjena</w:t>
      </w:r>
      <w:proofErr w:type="spellEnd"/>
      <w:r>
        <w:rPr>
          <w:lang w:val="sr-Latn-CS"/>
        </w:rPr>
        <w:t xml:space="preserve"> na 11 </w:t>
      </w:r>
      <w:proofErr w:type="spellStart"/>
      <w:r>
        <w:rPr>
          <w:lang w:val="sr-Latn-CS"/>
        </w:rPr>
        <w:t>nedelja</w:t>
      </w:r>
      <w:proofErr w:type="spellEnd"/>
      <w:r>
        <w:rPr>
          <w:lang w:val="sr-Latn-CS"/>
        </w:rPr>
        <w:t>.</w:t>
      </w:r>
    </w:p>
    <w:p w14:paraId="478DD08D" w14:textId="77777777" w:rsidR="0016627B" w:rsidRDefault="004B7CAE">
      <w:pPr>
        <w:pStyle w:val="Naslov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26868E49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 – Planirani raspored aktivnosti [2]. </w:t>
      </w:r>
    </w:p>
    <w:p w14:paraId="130D50ED" w14:textId="77777777" w:rsidR="0016627B" w:rsidRDefault="004B7CAE">
      <w:pPr>
        <w:pStyle w:val="Teloteksta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02_</w:t>
      </w:r>
      <w:proofErr w:type="spellStart"/>
      <w:r>
        <w:rPr>
          <w:b/>
        </w:rPr>
        <w:t>Budi_od_hajra</w:t>
      </w:r>
      <w:proofErr w:type="spellEnd"/>
      <w:r>
        <w:rPr>
          <w:b/>
        </w:rPr>
        <w:t>_</w:t>
      </w:r>
      <w:proofErr w:type="spellStart"/>
      <w:r>
        <w:rPr>
          <w:b/>
          <w:lang w:val="sr-Latn-CS"/>
        </w:rPr>
        <w:t>Raspored_aktivnosti.mpp</w:t>
      </w:r>
      <w:proofErr w:type="spellEnd"/>
    </w:p>
    <w:p w14:paraId="00E655BD" w14:textId="77777777" w:rsidR="0016627B" w:rsidRDefault="004B7CAE">
      <w:pPr>
        <w:pStyle w:val="Naslov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1F73EBA2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</w:t>
      </w:r>
      <w:proofErr w:type="spellStart"/>
      <w:r>
        <w:rPr>
          <w:lang w:val="sr-Latn-CS"/>
        </w:rPr>
        <w:t>celina</w:t>
      </w:r>
      <w:proofErr w:type="spellEnd"/>
      <w:r>
        <w:rPr>
          <w:lang w:val="sr-Latn-CS"/>
        </w:rPr>
        <w:t xml:space="preserve"> sistema. U osnovi, ove iteracije treba da obezbede:</w:t>
      </w:r>
    </w:p>
    <w:p w14:paraId="3D2373A1" w14:textId="77777777" w:rsidR="0016627B" w:rsidRDefault="004B7CAE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1417BB4C" w14:textId="77777777" w:rsidR="0016627B" w:rsidRDefault="004B7CAE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6D791FA2" w14:textId="77777777" w:rsidR="0016627B" w:rsidRDefault="004B7CAE">
      <w:pPr>
        <w:pStyle w:val="Teloteksta"/>
        <w:numPr>
          <w:ilvl w:val="0"/>
          <w:numId w:val="4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5ABF7F90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 w:rsidR="0016627B" w14:paraId="77E51B30" w14:textId="77777777">
        <w:tc>
          <w:tcPr>
            <w:tcW w:w="1350" w:type="dxa"/>
          </w:tcPr>
          <w:p w14:paraId="7F8D9EEF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7173F0A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1DA6B87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35BEE7D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8D90016" w14:textId="77777777" w:rsidR="0016627B" w:rsidRDefault="004B7CAE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16627B" w14:paraId="5073DA2C" w14:textId="77777777">
        <w:tc>
          <w:tcPr>
            <w:tcW w:w="1350" w:type="dxa"/>
          </w:tcPr>
          <w:p w14:paraId="2B51006B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D89C5A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096FE3F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i poslovnih mogućnosti.</w:t>
            </w:r>
          </w:p>
          <w:p w14:paraId="24896E3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47554A7B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E17341D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na samom početku.</w:t>
            </w:r>
          </w:p>
          <w:p w14:paraId="4B3717CC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1B98D018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16627B" w14:paraId="31693854" w14:textId="77777777">
        <w:tc>
          <w:tcPr>
            <w:tcW w:w="1350" w:type="dxa"/>
          </w:tcPr>
          <w:p w14:paraId="07859F5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C3E2F1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8A1231A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08CC7A8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78678D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6CD5E4F5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Dokument o </w:t>
            </w:r>
            <w:proofErr w:type="spellStart"/>
            <w:r>
              <w:rPr>
                <w:b/>
                <w:lang w:val="sr-Latn-CS"/>
              </w:rPr>
              <w:t>zahtevima</w:t>
            </w:r>
            <w:proofErr w:type="spellEnd"/>
          </w:p>
          <w:p w14:paraId="64BD6E95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5248336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6E8D82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DB81812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3A80393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41FC22E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korisnika.</w:t>
            </w:r>
          </w:p>
        </w:tc>
      </w:tr>
      <w:tr w:rsidR="0016627B" w14:paraId="61B48700" w14:textId="77777777">
        <w:tc>
          <w:tcPr>
            <w:tcW w:w="1350" w:type="dxa"/>
            <w:vMerge w:val="restart"/>
          </w:tcPr>
          <w:p w14:paraId="2CA2AB49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791CEE8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2FBB8DBF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4939AEC7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44F2F2B1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37554771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5DA29D6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427D731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povratne reakcije od korisnika </w:t>
            </w:r>
            <w:proofErr w:type="spellStart"/>
            <w:r>
              <w:rPr>
                <w:lang w:val="sr-Latn-CS"/>
              </w:rPr>
              <w:t>pre</w:t>
            </w:r>
            <w:proofErr w:type="spellEnd"/>
            <w:r>
              <w:rPr>
                <w:lang w:val="sr-Latn-CS"/>
              </w:rPr>
              <w:t xml:space="preserve"> implementacije konačne verzije.</w:t>
            </w:r>
          </w:p>
        </w:tc>
      </w:tr>
      <w:tr w:rsidR="0016627B" w14:paraId="7B29F538" w14:textId="77777777">
        <w:tc>
          <w:tcPr>
            <w:tcW w:w="1350" w:type="dxa"/>
            <w:vMerge/>
          </w:tcPr>
          <w:p w14:paraId="65AC08CD" w14:textId="77777777" w:rsidR="0016627B" w:rsidRDefault="0016627B">
            <w:pPr>
              <w:pStyle w:val="T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13DA9FB4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452D8033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9C0D2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66B07457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1A6C2737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2293B40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korisnika.</w:t>
            </w:r>
          </w:p>
          <w:p w14:paraId="42D2F106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317546CD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</w:t>
            </w:r>
            <w:proofErr w:type="spellStart"/>
            <w:r>
              <w:rPr>
                <w:lang w:val="sr-Latn-CS"/>
              </w:rPr>
              <w:t>verovatnoće</w:t>
            </w:r>
            <w:proofErr w:type="spellEnd"/>
            <w:r>
              <w:rPr>
                <w:lang w:val="sr-Latn-CS"/>
              </w:rPr>
              <w:t xml:space="preserve"> pojave greški.</w:t>
            </w:r>
          </w:p>
        </w:tc>
      </w:tr>
      <w:tr w:rsidR="0016627B" w14:paraId="2200A7F0" w14:textId="77777777">
        <w:tc>
          <w:tcPr>
            <w:tcW w:w="1350" w:type="dxa"/>
          </w:tcPr>
          <w:p w14:paraId="13B161E1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1704A40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14:paraId="28151EE5" w14:textId="77777777" w:rsidR="0016627B" w:rsidRDefault="004B7CAE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4D4F112E" w14:textId="77777777" w:rsidR="0016627B" w:rsidRDefault="004B7CAE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D52F151" w14:textId="77777777" w:rsidR="0016627B" w:rsidRDefault="0016627B">
            <w:pPr>
              <w:pStyle w:val="Teloteksta"/>
              <w:ind w:left="0"/>
              <w:rPr>
                <w:lang w:val="sr-Latn-CS"/>
              </w:rPr>
            </w:pPr>
          </w:p>
        </w:tc>
      </w:tr>
    </w:tbl>
    <w:p w14:paraId="0E37713D" w14:textId="77777777" w:rsidR="0016627B" w:rsidRDefault="0016627B">
      <w:pPr>
        <w:pStyle w:val="Teloteksta"/>
        <w:rPr>
          <w:lang w:val="sr-Latn-CS"/>
        </w:rPr>
      </w:pPr>
    </w:p>
    <w:p w14:paraId="7FFFFCD6" w14:textId="77777777" w:rsidR="0016627B" w:rsidRDefault="004B7CAE">
      <w:pPr>
        <w:pStyle w:val="Naslov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1A93891E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Predloženi plan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izdavanje jedne verzije softvera koji se razvija. Pretpostavlja se da će se planirani sadržaj verzije </w:t>
      </w:r>
      <w:proofErr w:type="spellStart"/>
      <w:r>
        <w:rPr>
          <w:lang w:val="sr-Latn-CS"/>
        </w:rPr>
        <w:t>menjati</w:t>
      </w:r>
      <w:proofErr w:type="spellEnd"/>
      <w:r>
        <w:rPr>
          <w:lang w:val="sr-Latn-CS"/>
        </w:rPr>
        <w:t xml:space="preserve"> u toku rada na projektu. Vodiće se računa i o definisanom prioritetu funkcionalnosti. </w:t>
      </w:r>
    </w:p>
    <w:p w14:paraId="2900029D" w14:textId="77777777" w:rsidR="0016627B" w:rsidRDefault="004B7CAE">
      <w:pPr>
        <w:pStyle w:val="Teloteksta"/>
        <w:rPr>
          <w:lang w:val="sr-Latn-CS"/>
        </w:rPr>
      </w:pPr>
      <w:proofErr w:type="spellStart"/>
      <w:r>
        <w:rPr>
          <w:lang w:val="sr-Latn-CS"/>
        </w:rPr>
        <w:t>Pre</w:t>
      </w:r>
      <w:proofErr w:type="spellEnd"/>
      <w:r>
        <w:rPr>
          <w:lang w:val="sr-Latn-CS"/>
        </w:rPr>
        <w:t xml:space="preserve"> konačne verzije biće izdata beta verzija koja će biti dostavljena korisnicima na ispitivanje.</w:t>
      </w:r>
    </w:p>
    <w:p w14:paraId="00711C27" w14:textId="77777777" w:rsidR="0016627B" w:rsidRDefault="004B7CAE">
      <w:pPr>
        <w:pStyle w:val="Naslov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0E51B2DA" w14:textId="77777777" w:rsidR="0016627B" w:rsidRDefault="004B7CAE">
      <w:pPr>
        <w:pStyle w:val="Naslov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CD32EDE" w14:textId="63B0FAE3" w:rsidR="009848A5" w:rsidRPr="008B2C64" w:rsidRDefault="008B2C64" w:rsidP="009848A5">
      <w:pPr>
        <w:pStyle w:val="Teloteksta"/>
        <w:jc w:val="center"/>
        <w:rPr>
          <w:b/>
          <w:bCs/>
          <w:noProof/>
          <w:color w:val="4472C4" w:themeColor="accent1"/>
          <w:lang w:val="sr-Latn-CS"/>
        </w:rPr>
      </w:pPr>
      <w:r>
        <w:rPr>
          <w:b/>
          <w:bCs/>
          <w:noProof/>
          <w:color w:val="4472C4" w:themeColor="accent1"/>
          <w:lang w:val="sr-Latn-CS"/>
        </w:rPr>
        <w:t>BUDI OD HAJRA PROJEKAT</w:t>
      </w:r>
    </w:p>
    <w:p w14:paraId="3CB9BBFD" w14:textId="02584135" w:rsidR="009848A5" w:rsidRPr="009848A5" w:rsidRDefault="00BD2C9F" w:rsidP="009848A5">
      <w:pPr>
        <w:pStyle w:val="Teloteksta"/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anchor distT="0" distB="0" distL="114300" distR="114300" simplePos="0" relativeHeight="251659264" behindDoc="0" locked="0" layoutInCell="1" allowOverlap="1" wp14:anchorId="2922AE2C" wp14:editId="1652866B">
            <wp:simplePos x="0" y="0"/>
            <wp:positionH relativeFrom="column">
              <wp:posOffset>2371725</wp:posOffset>
            </wp:positionH>
            <wp:positionV relativeFrom="paragraph">
              <wp:posOffset>109855</wp:posOffset>
            </wp:positionV>
            <wp:extent cx="1590675" cy="2295525"/>
            <wp:effectExtent l="0" t="0" r="9525" b="952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320ED" w14:textId="625F1BE9" w:rsidR="0016627B" w:rsidRDefault="0016627B" w:rsidP="009848A5">
      <w:pPr>
        <w:pStyle w:val="Teloteksta"/>
        <w:ind w:left="0"/>
        <w:rPr>
          <w:lang w:val="sr-Latn-CS"/>
        </w:rPr>
      </w:pPr>
    </w:p>
    <w:p w14:paraId="3CE2E91B" w14:textId="77777777" w:rsidR="0016627B" w:rsidRDefault="004B7CAE">
      <w:pPr>
        <w:pStyle w:val="Naslov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681595CF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Osobe identifikovane na organizacionom grafikonu u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8.1 čine tim koji će razvijati projekat </w:t>
      </w:r>
      <w:r>
        <w:t xml:space="preserve">Budi od </w:t>
      </w:r>
      <w:proofErr w:type="spellStart"/>
      <w:r>
        <w:t>hajra</w:t>
      </w:r>
      <w:proofErr w:type="spellEnd"/>
      <w:r>
        <w:rPr>
          <w:lang w:val="sr-Latn-CS"/>
        </w:rPr>
        <w:t xml:space="preserve">. Projektni tim se neće </w:t>
      </w:r>
      <w:proofErr w:type="spellStart"/>
      <w:r>
        <w:rPr>
          <w:lang w:val="sr-Latn-CS"/>
        </w:rPr>
        <w:t>menjati</w:t>
      </w:r>
      <w:proofErr w:type="spellEnd"/>
      <w:r>
        <w:rPr>
          <w:lang w:val="sr-Latn-CS"/>
        </w:rPr>
        <w:t xml:space="preserve"> u toku realizacije projekta.</w:t>
      </w:r>
    </w:p>
    <w:p w14:paraId="1F2120B6" w14:textId="77777777" w:rsidR="0016627B" w:rsidRDefault="004B7CAE">
      <w:pPr>
        <w:pStyle w:val="Naslov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54F098EB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D274F0E" w14:textId="77777777" w:rsidR="0016627B" w:rsidRDefault="004B7CAE">
      <w:pPr>
        <w:pStyle w:val="Teloteksta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proofErr w:type="spellStart"/>
      <w:r>
        <w:rPr>
          <w:i/>
          <w:lang w:val="sr-Latn-CS"/>
        </w:rPr>
        <w:t>Rational</w:t>
      </w:r>
      <w:proofErr w:type="spellEnd"/>
      <w:r>
        <w:rPr>
          <w:i/>
          <w:lang w:val="sr-Latn-CS"/>
        </w:rPr>
        <w:t xml:space="preserve"> </w:t>
      </w:r>
      <w:proofErr w:type="spellStart"/>
      <w:r>
        <w:rPr>
          <w:i/>
          <w:lang w:val="sr-Latn-CS"/>
        </w:rPr>
        <w:t>Unified</w:t>
      </w:r>
      <w:proofErr w:type="spellEnd"/>
      <w:r>
        <w:rPr>
          <w:i/>
          <w:lang w:val="sr-Latn-CS"/>
        </w:rPr>
        <w:t xml:space="preserve"> </w:t>
      </w:r>
      <w:proofErr w:type="spellStart"/>
      <w:r>
        <w:rPr>
          <w:i/>
          <w:lang w:val="sr-Latn-CS"/>
        </w:rPr>
        <w:t>Process</w:t>
      </w:r>
      <w:proofErr w:type="spellEnd"/>
      <w:r>
        <w:rPr>
          <w:lang w:val="sr-Latn-CS"/>
        </w:rPr>
        <w:t>-om</w:t>
      </w:r>
    </w:p>
    <w:p w14:paraId="5810A433" w14:textId="77777777" w:rsidR="0016627B" w:rsidRDefault="004B7CAE">
      <w:pPr>
        <w:pStyle w:val="Teloteksta"/>
        <w:numPr>
          <w:ilvl w:val="0"/>
          <w:numId w:val="5"/>
        </w:numPr>
        <w:tabs>
          <w:tab w:val="clear" w:pos="360"/>
          <w:tab w:val="left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Web</w:t>
      </w:r>
      <w:proofErr w:type="spellEnd"/>
      <w:r>
        <w:rPr>
          <w:lang w:val="sr-Latn-CS"/>
        </w:rPr>
        <w:t xml:space="preserve"> programiranje u </w:t>
      </w:r>
      <w:proofErr w:type="spellStart"/>
      <w:r>
        <w:rPr>
          <w:lang w:val="sr-Latn-CS"/>
        </w:rPr>
        <w:t>React</w:t>
      </w:r>
      <w:proofErr w:type="spellEnd"/>
      <w:r>
        <w:rPr>
          <w:lang w:val="sr-Latn-CS"/>
        </w:rPr>
        <w:t xml:space="preserve">-u i </w:t>
      </w:r>
      <w:proofErr w:type="spellStart"/>
      <w:r>
        <w:rPr>
          <w:lang w:val="sr-Latn-CS"/>
        </w:rPr>
        <w:t>Node.js</w:t>
      </w:r>
      <w:proofErr w:type="spellEnd"/>
    </w:p>
    <w:p w14:paraId="117829BF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49E64978" w14:textId="77777777" w:rsidR="0016627B" w:rsidRDefault="004B7CAE">
      <w:pPr>
        <w:pStyle w:val="Naslov1"/>
        <w:rPr>
          <w:lang w:val="sr-Latn-CS"/>
        </w:rPr>
      </w:pPr>
      <w:bookmarkStart w:id="11" w:name="_Toc193690334"/>
      <w:proofErr w:type="spellStart"/>
      <w:r>
        <w:rPr>
          <w:lang w:val="sr-Latn-CS"/>
        </w:rPr>
        <w:t>Cena</w:t>
      </w:r>
      <w:proofErr w:type="spellEnd"/>
      <w:r>
        <w:rPr>
          <w:lang w:val="sr-Latn-CS"/>
        </w:rPr>
        <w:t xml:space="preserve"> realizacije projekta</w:t>
      </w:r>
      <w:bookmarkEnd w:id="11"/>
    </w:p>
    <w:p w14:paraId="229D6C91" w14:textId="77777777" w:rsidR="0016627B" w:rsidRDefault="004B7CAE">
      <w:pPr>
        <w:pStyle w:val="Teloteksta"/>
        <w:rPr>
          <w:lang w:val="sr-Latn-CS"/>
        </w:rPr>
      </w:pPr>
      <w:r>
        <w:rPr>
          <w:lang w:val="sr-Latn-CS"/>
        </w:rPr>
        <w:t xml:space="preserve">Budžet definisan za projekat na osnovu preliminarnih </w:t>
      </w:r>
      <w:proofErr w:type="spellStart"/>
      <w:r>
        <w:rPr>
          <w:lang w:val="sr-Latn-CS"/>
        </w:rPr>
        <w:t>procena</w:t>
      </w:r>
      <w:proofErr w:type="spellEnd"/>
      <w:r>
        <w:rPr>
          <w:lang w:val="sr-Latn-CS"/>
        </w:rPr>
        <w:t xml:space="preserve">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2"/>
        <w:gridCol w:w="870"/>
        <w:gridCol w:w="925"/>
        <w:gridCol w:w="299"/>
        <w:gridCol w:w="1715"/>
        <w:gridCol w:w="570"/>
        <w:gridCol w:w="1639"/>
      </w:tblGrid>
      <w:tr w:rsidR="0016627B" w14:paraId="11859A9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C5AC6B4" w14:textId="77777777" w:rsidR="0016627B" w:rsidRDefault="004B7CAE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</w:rPr>
              <w:t xml:space="preserve">Budi od </w:t>
            </w:r>
            <w:proofErr w:type="spellStart"/>
            <w:r>
              <w:rPr>
                <w:b/>
                <w:bCs/>
              </w:rPr>
              <w:t>hajra</w:t>
            </w:r>
            <w:proofErr w:type="spellEnd"/>
            <w:r>
              <w:rPr>
                <w:b/>
                <w:bCs/>
                <w:lang w:val="sr-Latn-CS"/>
              </w:rPr>
              <w:t xml:space="preserve">  (</w:t>
            </w:r>
            <w:proofErr w:type="spellStart"/>
            <w:r>
              <w:rPr>
                <w:b/>
                <w:bCs/>
                <w:lang w:val="sr-Latn-CS"/>
              </w:rPr>
              <w:t>primer</w:t>
            </w:r>
            <w:proofErr w:type="spellEnd"/>
            <w:r>
              <w:rPr>
                <w:b/>
                <w:bCs/>
                <w:lang w:val="sr-Latn-CS"/>
              </w:rPr>
              <w:t>)</w:t>
            </w:r>
          </w:p>
        </w:tc>
      </w:tr>
      <w:tr w:rsidR="0016627B" w14:paraId="0576E2D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788D6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9639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F712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3B277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250E7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6874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71AFEC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16627B" w14:paraId="61A672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9912C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325DD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08A2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16944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7020C8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proofErr w:type="spellStart"/>
            <w:r>
              <w:rPr>
                <w:b/>
                <w:bCs/>
                <w:lang w:val="sr-Latn-CS"/>
              </w:rPr>
              <w:t>Cena</w:t>
            </w:r>
            <w:proofErr w:type="spellEnd"/>
          </w:p>
        </w:tc>
      </w:tr>
      <w:tr w:rsidR="0016627B" w14:paraId="183FE6F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9038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A095F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 xml:space="preserve">Specifikacija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6507D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A901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A7BE65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16627B" w14:paraId="4EF58ED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C1CA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B9E5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C3DA4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57FE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FE9FF56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16627B" w14:paraId="31BE1D9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86A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C7A01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C6E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9794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3F416F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 w:rsidR="0016627B" w14:paraId="298DE32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1D5C3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849D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64EA8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451C7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123BD2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16627B" w14:paraId="0734276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FE60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83703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36F30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D837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D85B53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16627B" w14:paraId="1E6DF23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7EF8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E2A2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3E98" w14:textId="77777777" w:rsidR="0016627B" w:rsidRDefault="004B7CAE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07CF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B920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EECE53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 w:rsidR="0016627B" w14:paraId="34B1A1E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1D3F6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D8D1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580A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74E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B0375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30802A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 w:rsidR="0016627B" w14:paraId="42C31D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E751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5D93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A845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4FA3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F7A4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8FD43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68AD09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16627B" w14:paraId="25BE457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DA13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C2F1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 xml:space="preserve">Putovanja i </w:t>
            </w:r>
            <w:proofErr w:type="spellStart"/>
            <w:r>
              <w:rPr>
                <w:lang w:val="sr-Latn-CS"/>
              </w:rPr>
              <w:t>smeštaj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C9833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7D81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898BA0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16627B" w14:paraId="628DB69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C36A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A977D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26DE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FFCEE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771C83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16627B" w14:paraId="2983B16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19E8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C627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0B9C9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411E9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2FF2D4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16627B" w14:paraId="3FC7B2F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92544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776AB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07D9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E493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9AC016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16627B" w14:paraId="075341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925DC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E665B" w14:textId="77777777" w:rsidR="0016627B" w:rsidRDefault="004B7CAE"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9673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A28CA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4B85A7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16627B" w14:paraId="10F5E1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D9E9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AACDF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DDED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C8AB1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1679E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D0DE88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 w:rsidR="0016627B" w14:paraId="44DAD35F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5FE86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23976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5B73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84715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BD7A7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D1881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E1EA00" w14:textId="77777777" w:rsidR="0016627B" w:rsidRDefault="0016627B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16627B" w14:paraId="1EDD0E8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9EBC765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4D260B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BB917E2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D63988" w14:textId="77777777" w:rsidR="0016627B" w:rsidRDefault="0016627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69D6C5" w14:textId="77777777" w:rsidR="0016627B" w:rsidRDefault="004B7CAE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E611E87" w14:textId="77777777" w:rsidR="0016627B" w:rsidRDefault="004B7CA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</w:tr>
    </w:tbl>
    <w:p w14:paraId="21829FF8" w14:textId="77777777" w:rsidR="0016627B" w:rsidRDefault="0016627B">
      <w:pPr>
        <w:pStyle w:val="Teloteksta"/>
        <w:rPr>
          <w:lang w:val="sr-Latn-CS"/>
        </w:rPr>
      </w:pPr>
    </w:p>
    <w:sectPr w:rsidR="0016627B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FA43" w14:textId="77777777" w:rsidR="00B740D0" w:rsidRDefault="00B740D0">
      <w:pPr>
        <w:spacing w:line="240" w:lineRule="auto"/>
      </w:pPr>
      <w:r>
        <w:separator/>
      </w:r>
    </w:p>
  </w:endnote>
  <w:endnote w:type="continuationSeparator" w:id="0">
    <w:p w14:paraId="101FDDB3" w14:textId="77777777" w:rsidR="00B740D0" w:rsidRDefault="00B74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CC"/>
    <w:family w:val="roman"/>
    <w:pitch w:val="default"/>
    <w:sig w:usb0="00000000" w:usb1="00000000" w:usb2="00000008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7386" w14:textId="77777777" w:rsidR="0016627B" w:rsidRDefault="004B7CAE">
    <w:pPr>
      <w:pStyle w:val="Podnojestranic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09A9FB7" w14:textId="77777777" w:rsidR="0016627B" w:rsidRDefault="0016627B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38"/>
      <w:gridCol w:w="4516"/>
      <w:gridCol w:w="2195"/>
    </w:tblGrid>
    <w:tr w:rsidR="0016627B" w14:paraId="3836C2E4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F8EF72E" w14:textId="77777777" w:rsidR="0016627B" w:rsidRDefault="004B7CAE">
          <w:pPr>
            <w:ind w:right="360"/>
            <w:rPr>
              <w:lang w:val="sr-Latn-CS"/>
            </w:rPr>
          </w:pPr>
          <w:proofErr w:type="spellStart"/>
          <w:r>
            <w:rPr>
              <w:lang w:val="sr-Latn-CS"/>
            </w:rP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AAD8FF4" w14:textId="77777777" w:rsidR="0016627B" w:rsidRDefault="004B7CAE"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proofErr w:type="spellStart"/>
          <w:r>
            <w:t>BHTeam</w:t>
          </w:r>
          <w:proofErr w:type="spellEnd"/>
          <w:r>
            <w:rPr>
              <w:lang w:val="sr-Latn-CS"/>
            </w:rPr>
            <w:t>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F78613A" w14:textId="77777777" w:rsidR="0016627B" w:rsidRDefault="004B7CAE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Brojstranice"/>
              <w:lang w:val="sr-Latn-CS"/>
            </w:rPr>
            <w:fldChar w:fldCharType="begin"/>
          </w:r>
          <w:r>
            <w:rPr>
              <w:rStyle w:val="Brojstranice"/>
              <w:lang w:val="sr-Latn-CS"/>
            </w:rPr>
            <w:instrText xml:space="preserve"> PAGE </w:instrText>
          </w:r>
          <w:r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/>
            </w:rPr>
            <w:t>7</w:t>
          </w:r>
          <w:r>
            <w:rPr>
              <w:rStyle w:val="Brojstranice"/>
              <w:lang w:val="sr-Latn-CS"/>
            </w:rPr>
            <w:fldChar w:fldCharType="end"/>
          </w:r>
          <w:r>
            <w:rPr>
              <w:rStyle w:val="Brojstranice"/>
              <w:lang w:val="sr-Latn-CS"/>
            </w:rPr>
            <w:t xml:space="preserve"> od </w:t>
          </w:r>
          <w:r>
            <w:rPr>
              <w:rStyle w:val="Brojstranice"/>
              <w:lang w:val="sr-Latn-CS"/>
            </w:rPr>
            <w:fldChar w:fldCharType="begin"/>
          </w:r>
          <w:r>
            <w:rPr>
              <w:rStyle w:val="Brojstranice"/>
              <w:lang w:val="sr-Latn-CS"/>
            </w:rPr>
            <w:instrText xml:space="preserve"> NUMPAGES  \* MERGEFORMAT </w:instrText>
          </w:r>
          <w:r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/>
            </w:rPr>
            <w:t>7</w:t>
          </w:r>
          <w:r>
            <w:rPr>
              <w:rStyle w:val="Brojstranice"/>
              <w:lang w:val="sr-Latn-CS"/>
            </w:rPr>
            <w:fldChar w:fldCharType="end"/>
          </w:r>
        </w:p>
      </w:tc>
    </w:tr>
  </w:tbl>
  <w:p w14:paraId="27DF6FFC" w14:textId="77777777" w:rsidR="0016627B" w:rsidRDefault="0016627B">
    <w:pPr>
      <w:pStyle w:val="Podnojestranic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0FB" w14:textId="77777777" w:rsidR="0016627B" w:rsidRDefault="0016627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FF70" w14:textId="77777777" w:rsidR="00B740D0" w:rsidRDefault="00B740D0">
      <w:pPr>
        <w:spacing w:line="240" w:lineRule="auto"/>
      </w:pPr>
      <w:r>
        <w:separator/>
      </w:r>
    </w:p>
  </w:footnote>
  <w:footnote w:type="continuationSeparator" w:id="0">
    <w:p w14:paraId="783A56BA" w14:textId="77777777" w:rsidR="00B740D0" w:rsidRDefault="00B740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41CD" w14:textId="77777777" w:rsidR="0016627B" w:rsidRDefault="0016627B">
    <w:pPr>
      <w:rPr>
        <w:sz w:val="24"/>
      </w:rPr>
    </w:pPr>
  </w:p>
  <w:p w14:paraId="07531F95" w14:textId="77777777" w:rsidR="0016627B" w:rsidRDefault="0016627B">
    <w:pPr>
      <w:pBdr>
        <w:top w:val="single" w:sz="6" w:space="1" w:color="auto"/>
      </w:pBdr>
      <w:rPr>
        <w:sz w:val="24"/>
      </w:rPr>
    </w:pPr>
  </w:p>
  <w:p w14:paraId="1AEF3CE5" w14:textId="77777777" w:rsidR="0016627B" w:rsidRDefault="004B7CAE">
    <w:pPr>
      <w:pBdr>
        <w:bottom w:val="single" w:sz="6" w:space="1" w:color="auto"/>
      </w:pBdr>
      <w:jc w:val="right"/>
      <w:rPr>
        <w:sz w:val="24"/>
      </w:rPr>
    </w:pPr>
    <w:proofErr w:type="spellStart"/>
    <w:r>
      <w:rPr>
        <w:rFonts w:ascii="Arial" w:hAnsi="Arial"/>
        <w:b/>
        <w:sz w:val="36"/>
      </w:rPr>
      <w:t>BHTeam</w:t>
    </w:r>
    <w:proofErr w:type="spellEnd"/>
  </w:p>
  <w:p w14:paraId="66FFE5A5" w14:textId="77777777" w:rsidR="0016627B" w:rsidRDefault="0016627B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870"/>
    </w:tblGrid>
    <w:tr w:rsidR="0016627B" w14:paraId="047A6128" w14:textId="77777777">
      <w:tc>
        <w:tcPr>
          <w:tcW w:w="6379" w:type="dxa"/>
        </w:tcPr>
        <w:p w14:paraId="07F35D6B" w14:textId="77777777" w:rsidR="0016627B" w:rsidRDefault="004B7CAE">
          <w:r>
            <w:t xml:space="preserve">Budi od </w:t>
          </w:r>
          <w:proofErr w:type="spellStart"/>
          <w:r>
            <w:t>hajra</w:t>
          </w:r>
          <w:proofErr w:type="spellEnd"/>
        </w:p>
      </w:tc>
      <w:tc>
        <w:tcPr>
          <w:tcW w:w="2870" w:type="dxa"/>
        </w:tcPr>
        <w:p w14:paraId="1E5380A1" w14:textId="77777777" w:rsidR="0016627B" w:rsidRDefault="004B7CAE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6627B" w14:paraId="0B35FB1D" w14:textId="77777777">
      <w:tc>
        <w:tcPr>
          <w:tcW w:w="6379" w:type="dxa"/>
        </w:tcPr>
        <w:p w14:paraId="65EDE5A4" w14:textId="77777777" w:rsidR="0016627B" w:rsidRDefault="004B7CAE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28FA190" w14:textId="77777777" w:rsidR="0016627B" w:rsidRDefault="004B7CAE">
          <w:pPr>
            <w:rPr>
              <w:lang w:val="sr-Latn-CS"/>
            </w:rPr>
          </w:pPr>
          <w:r>
            <w:rPr>
              <w:lang w:val="sr-Latn-CS"/>
            </w:rPr>
            <w:t xml:space="preserve">  Datum: 23.10.2021. god.</w:t>
          </w:r>
        </w:p>
      </w:tc>
    </w:tr>
    <w:tr w:rsidR="0016627B" w14:paraId="67751434" w14:textId="77777777">
      <w:tc>
        <w:tcPr>
          <w:tcW w:w="9249" w:type="dxa"/>
          <w:gridSpan w:val="2"/>
        </w:tcPr>
        <w:p w14:paraId="30EF4D4B" w14:textId="77777777" w:rsidR="0016627B" w:rsidRDefault="004B7CAE">
          <w:pPr>
            <w:rPr>
              <w:lang w:val="sr-Latn-CS"/>
            </w:rPr>
          </w:pPr>
          <w:proofErr w:type="spellStart"/>
          <w:r>
            <w:t>BHTeam-BHTeam</w:t>
          </w:r>
          <w:proofErr w:type="spellEnd"/>
          <w:r>
            <w:rPr>
              <w:lang w:val="sr-Latn-CS"/>
            </w:rPr>
            <w:t>-02</w:t>
          </w:r>
        </w:p>
      </w:tc>
    </w:tr>
  </w:tbl>
  <w:p w14:paraId="1195068E" w14:textId="77777777" w:rsidR="0016627B" w:rsidRDefault="0016627B">
    <w:pPr>
      <w:pStyle w:val="Zaglavljestranic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2D92" w14:textId="77777777" w:rsidR="0016627B" w:rsidRDefault="0016627B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3C1C39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4A62502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C6"/>
    <w:rsid w:val="000012A9"/>
    <w:rsid w:val="0007176F"/>
    <w:rsid w:val="000F5EE8"/>
    <w:rsid w:val="00103833"/>
    <w:rsid w:val="00121F36"/>
    <w:rsid w:val="0012712C"/>
    <w:rsid w:val="001309A2"/>
    <w:rsid w:val="00147E16"/>
    <w:rsid w:val="00151CDF"/>
    <w:rsid w:val="00157DAE"/>
    <w:rsid w:val="0016627B"/>
    <w:rsid w:val="00176EC0"/>
    <w:rsid w:val="0019611F"/>
    <w:rsid w:val="001B128E"/>
    <w:rsid w:val="001B44BB"/>
    <w:rsid w:val="001E3932"/>
    <w:rsid w:val="001F638F"/>
    <w:rsid w:val="001F6798"/>
    <w:rsid w:val="00210E17"/>
    <w:rsid w:val="00215472"/>
    <w:rsid w:val="0023155B"/>
    <w:rsid w:val="002343C5"/>
    <w:rsid w:val="0024759A"/>
    <w:rsid w:val="00257501"/>
    <w:rsid w:val="00260B17"/>
    <w:rsid w:val="00280CEF"/>
    <w:rsid w:val="002B2CF5"/>
    <w:rsid w:val="00311830"/>
    <w:rsid w:val="00320194"/>
    <w:rsid w:val="003229F2"/>
    <w:rsid w:val="003312BC"/>
    <w:rsid w:val="00382BDE"/>
    <w:rsid w:val="00387292"/>
    <w:rsid w:val="003A4834"/>
    <w:rsid w:val="003A5AD7"/>
    <w:rsid w:val="003B1F23"/>
    <w:rsid w:val="003C69E7"/>
    <w:rsid w:val="003C6C27"/>
    <w:rsid w:val="003D5CA3"/>
    <w:rsid w:val="003E416D"/>
    <w:rsid w:val="003E4882"/>
    <w:rsid w:val="00422B0E"/>
    <w:rsid w:val="00437F46"/>
    <w:rsid w:val="00440F57"/>
    <w:rsid w:val="004561C7"/>
    <w:rsid w:val="0046479A"/>
    <w:rsid w:val="0046548E"/>
    <w:rsid w:val="00490DC7"/>
    <w:rsid w:val="00495821"/>
    <w:rsid w:val="004A22E8"/>
    <w:rsid w:val="004B7CAE"/>
    <w:rsid w:val="004C53D9"/>
    <w:rsid w:val="00525A35"/>
    <w:rsid w:val="00531A48"/>
    <w:rsid w:val="0053248E"/>
    <w:rsid w:val="005430FA"/>
    <w:rsid w:val="00555767"/>
    <w:rsid w:val="00574004"/>
    <w:rsid w:val="005F0798"/>
    <w:rsid w:val="005F3958"/>
    <w:rsid w:val="00614EF5"/>
    <w:rsid w:val="00621C6C"/>
    <w:rsid w:val="00644C13"/>
    <w:rsid w:val="006776CF"/>
    <w:rsid w:val="006A1BCB"/>
    <w:rsid w:val="006A3960"/>
    <w:rsid w:val="006B7974"/>
    <w:rsid w:val="006D0694"/>
    <w:rsid w:val="006D41CE"/>
    <w:rsid w:val="006F61C6"/>
    <w:rsid w:val="007927A7"/>
    <w:rsid w:val="007A2854"/>
    <w:rsid w:val="007B6305"/>
    <w:rsid w:val="007E1F8E"/>
    <w:rsid w:val="007F2708"/>
    <w:rsid w:val="0081301C"/>
    <w:rsid w:val="0081471E"/>
    <w:rsid w:val="00822285"/>
    <w:rsid w:val="0084235B"/>
    <w:rsid w:val="00851B00"/>
    <w:rsid w:val="00870F50"/>
    <w:rsid w:val="00875F43"/>
    <w:rsid w:val="008A3669"/>
    <w:rsid w:val="008B2C64"/>
    <w:rsid w:val="008E3870"/>
    <w:rsid w:val="009207A8"/>
    <w:rsid w:val="0093054F"/>
    <w:rsid w:val="00942B49"/>
    <w:rsid w:val="00965277"/>
    <w:rsid w:val="009848A5"/>
    <w:rsid w:val="0099468A"/>
    <w:rsid w:val="0099694D"/>
    <w:rsid w:val="00A355DD"/>
    <w:rsid w:val="00A73660"/>
    <w:rsid w:val="00A74AD4"/>
    <w:rsid w:val="00A84E23"/>
    <w:rsid w:val="00AA5E3D"/>
    <w:rsid w:val="00AC06A4"/>
    <w:rsid w:val="00AD75BB"/>
    <w:rsid w:val="00B357AD"/>
    <w:rsid w:val="00B40827"/>
    <w:rsid w:val="00B4257C"/>
    <w:rsid w:val="00B549D9"/>
    <w:rsid w:val="00B657EC"/>
    <w:rsid w:val="00B740D0"/>
    <w:rsid w:val="00B75D52"/>
    <w:rsid w:val="00B93575"/>
    <w:rsid w:val="00BC6220"/>
    <w:rsid w:val="00BC759C"/>
    <w:rsid w:val="00BD2C9F"/>
    <w:rsid w:val="00BD39B8"/>
    <w:rsid w:val="00C24B5D"/>
    <w:rsid w:val="00C30C23"/>
    <w:rsid w:val="00C4723D"/>
    <w:rsid w:val="00C502CA"/>
    <w:rsid w:val="00C504AE"/>
    <w:rsid w:val="00C75DBE"/>
    <w:rsid w:val="00C814A5"/>
    <w:rsid w:val="00CC420E"/>
    <w:rsid w:val="00CF694C"/>
    <w:rsid w:val="00D36260"/>
    <w:rsid w:val="00D51B02"/>
    <w:rsid w:val="00D97F08"/>
    <w:rsid w:val="00DA7E06"/>
    <w:rsid w:val="00DE297F"/>
    <w:rsid w:val="00DF310B"/>
    <w:rsid w:val="00E464F7"/>
    <w:rsid w:val="00E61945"/>
    <w:rsid w:val="00EA1072"/>
    <w:rsid w:val="00EB4996"/>
    <w:rsid w:val="00EC4974"/>
    <w:rsid w:val="00EC70CF"/>
    <w:rsid w:val="00F334DC"/>
    <w:rsid w:val="00F54977"/>
    <w:rsid w:val="00F62203"/>
    <w:rsid w:val="00F9686E"/>
    <w:rsid w:val="00FB193F"/>
    <w:rsid w:val="00FD0ACA"/>
    <w:rsid w:val="2E8154CC"/>
    <w:rsid w:val="41D121B1"/>
    <w:rsid w:val="695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CFA58A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Teloteksta">
    <w:name w:val="Body Text"/>
    <w:basedOn w:val="Normal"/>
    <w:pPr>
      <w:keepLines/>
      <w:spacing w:after="120"/>
      <w:ind w:left="720"/>
    </w:pPr>
  </w:style>
  <w:style w:type="paragraph" w:styleId="Podnojestranice">
    <w:name w:val="footer"/>
    <w:basedOn w:val="Normal"/>
    <w:pPr>
      <w:tabs>
        <w:tab w:val="center" w:pos="4320"/>
        <w:tab w:val="right" w:pos="8640"/>
      </w:tabs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Normalnouvlapasusa">
    <w:name w:val="Normal Indent"/>
    <w:basedOn w:val="Normal"/>
    <w:pPr>
      <w:ind w:left="900" w:hanging="900"/>
    </w:pPr>
  </w:style>
  <w:style w:type="character" w:styleId="Brojstranice">
    <w:name w:val="page number"/>
    <w:basedOn w:val="Podrazumevanifontpasusa"/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ADRAJ1">
    <w:name w:val="toc 1"/>
    <w:basedOn w:val="Normal"/>
    <w:next w:val="Normal"/>
    <w:semiHidden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015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SADRAJ4">
    <w:name w:val="toc 4"/>
    <w:basedOn w:val="Normal"/>
    <w:next w:val="Normal"/>
    <w:semiHidden/>
    <w:pPr>
      <w:ind w:left="600"/>
    </w:pPr>
  </w:style>
  <w:style w:type="paragraph" w:styleId="SADRAJ5">
    <w:name w:val="toc 5"/>
    <w:basedOn w:val="Normal"/>
    <w:next w:val="Normal"/>
    <w:semiHidden/>
    <w:pPr>
      <w:ind w:left="800"/>
    </w:pPr>
  </w:style>
  <w:style w:type="paragraph" w:styleId="SADRAJ6">
    <w:name w:val="toc 6"/>
    <w:basedOn w:val="Normal"/>
    <w:next w:val="Normal"/>
    <w:semiHidden/>
    <w:qFormat/>
    <w:pPr>
      <w:ind w:left="1000"/>
    </w:pPr>
  </w:style>
  <w:style w:type="paragraph" w:styleId="SADRAJ7">
    <w:name w:val="toc 7"/>
    <w:basedOn w:val="Normal"/>
    <w:next w:val="Normal"/>
    <w:semiHidden/>
    <w:pPr>
      <w:ind w:left="1200"/>
    </w:pPr>
  </w:style>
  <w:style w:type="paragraph" w:styleId="SADRAJ8">
    <w:name w:val="toc 8"/>
    <w:basedOn w:val="Normal"/>
    <w:next w:val="Normal"/>
    <w:semiHidden/>
    <w:pPr>
      <w:ind w:left="1400"/>
    </w:pPr>
  </w:style>
  <w:style w:type="paragraph" w:styleId="SADRAJ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8</Pages>
  <Words>978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Anida Fakić</cp:lastModifiedBy>
  <cp:revision>2</cp:revision>
  <cp:lastPrinted>1999-04-23T12:49:00Z</cp:lastPrinted>
  <dcterms:created xsi:type="dcterms:W3CDTF">2021-11-03T20:35:00Z</dcterms:created>
  <dcterms:modified xsi:type="dcterms:W3CDTF">2021-11-03T20:35:00Z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686038EA524247B7BE567BA0597B59EA</vt:lpwstr>
  </property>
</Properties>
</file>